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EE4D2" w14:textId="0D5C4C2C" w:rsidR="004A73BF" w:rsidRPr="00BD3B05" w:rsidRDefault="00F707E5" w:rsidP="007D5AC1">
      <w:r>
        <w:drawing>
          <wp:anchor distT="0" distB="0" distL="114300" distR="114300" simplePos="0" relativeHeight="251658240" behindDoc="1" locked="0" layoutInCell="1" allowOverlap="1" wp14:anchorId="3FF78237" wp14:editId="119146F8">
            <wp:simplePos x="0" y="0"/>
            <wp:positionH relativeFrom="column">
              <wp:posOffset>-87630</wp:posOffset>
            </wp:positionH>
            <wp:positionV relativeFrom="paragraph">
              <wp:posOffset>-739140</wp:posOffset>
            </wp:positionV>
            <wp:extent cx="7745730" cy="10972800"/>
            <wp:effectExtent l="0" t="0" r="0" b="0"/>
            <wp:wrapNone/>
            <wp:docPr id="581" name="Imagen 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5730" cy="10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AD107A" w14:textId="77777777" w:rsidR="004A73BF" w:rsidRPr="00BD3B05" w:rsidRDefault="004A73BF" w:rsidP="007D5AC1"/>
    <w:p w14:paraId="7E5DD709" w14:textId="77777777" w:rsidR="004A73BF" w:rsidRPr="00BD3B05" w:rsidRDefault="004A73BF" w:rsidP="007D5AC1"/>
    <w:p w14:paraId="710F6660" w14:textId="77777777" w:rsidR="004A73BF" w:rsidRPr="00BD3B05" w:rsidRDefault="004A73BF" w:rsidP="007D5AC1"/>
    <w:p w14:paraId="76D75401" w14:textId="77777777" w:rsidR="004A73BF" w:rsidRPr="00BD3B05" w:rsidRDefault="004A73BF" w:rsidP="007D5AC1"/>
    <w:p w14:paraId="3DBE9031" w14:textId="77777777" w:rsidR="004A73BF" w:rsidRPr="00BD3B05" w:rsidRDefault="004A73BF" w:rsidP="007D5AC1"/>
    <w:p w14:paraId="52AE7BF2" w14:textId="77777777" w:rsidR="004A73BF" w:rsidRPr="00BD3B05" w:rsidRDefault="004A73BF" w:rsidP="007D5AC1"/>
    <w:p w14:paraId="0AD5CC15" w14:textId="77777777" w:rsidR="004A73BF" w:rsidRPr="00BD3B05" w:rsidRDefault="004A73BF" w:rsidP="007D5AC1"/>
    <w:p w14:paraId="4702FAF3" w14:textId="2F0784B6" w:rsidR="004A73BF" w:rsidRPr="00BD3B05" w:rsidRDefault="004A73BF" w:rsidP="007D5AC1"/>
    <w:p w14:paraId="58621464" w14:textId="77777777" w:rsidR="004A73BF" w:rsidRPr="00BD3B05" w:rsidRDefault="004A73BF" w:rsidP="007D5AC1"/>
    <w:p w14:paraId="45B5318B" w14:textId="77777777" w:rsidR="004A73BF" w:rsidRPr="00BD3B05" w:rsidRDefault="004A73BF" w:rsidP="007D5AC1"/>
    <w:p w14:paraId="533A8CF1" w14:textId="77777777" w:rsidR="004A73BF" w:rsidRPr="00BD3B05" w:rsidRDefault="004A73BF" w:rsidP="007D5AC1"/>
    <w:p w14:paraId="083DE587" w14:textId="77777777" w:rsidR="004A73BF" w:rsidRPr="00BD3B05" w:rsidRDefault="004A73BF" w:rsidP="007D5AC1"/>
    <w:p w14:paraId="499B15B4" w14:textId="77777777" w:rsidR="004A73BF" w:rsidRPr="00BD3B05" w:rsidRDefault="004A73BF" w:rsidP="007D5AC1"/>
    <w:p w14:paraId="5D9C73EE" w14:textId="77777777" w:rsidR="004A73BF" w:rsidRPr="00BD3B05" w:rsidRDefault="004A73BF" w:rsidP="007D5AC1"/>
    <w:p w14:paraId="56184D9F" w14:textId="77777777" w:rsidR="004A73BF" w:rsidRPr="00BD3B05" w:rsidRDefault="004A73BF" w:rsidP="007D5AC1"/>
    <w:p w14:paraId="7D66B6A2" w14:textId="77777777" w:rsidR="004A73BF" w:rsidRPr="00BD3B05" w:rsidRDefault="004A73BF" w:rsidP="007D5AC1"/>
    <w:p w14:paraId="687957F0" w14:textId="37A0B3E2" w:rsidR="004A73BF" w:rsidRPr="00BD3B05" w:rsidRDefault="00F0441F" w:rsidP="00F0441F">
      <w:pPr>
        <w:tabs>
          <w:tab w:val="left" w:pos="3153"/>
        </w:tabs>
      </w:pPr>
      <w:r w:rsidRPr="00BD3B05">
        <w:tab/>
      </w:r>
    </w:p>
    <w:p w14:paraId="122F9265" w14:textId="77777777" w:rsidR="004A73BF" w:rsidRPr="00BD3B05" w:rsidRDefault="004A73BF" w:rsidP="007D5AC1"/>
    <w:p w14:paraId="460FD800" w14:textId="77777777" w:rsidR="004A73BF" w:rsidRPr="00BD3B05" w:rsidRDefault="004A73BF" w:rsidP="007D5AC1"/>
    <w:p w14:paraId="68DE5163" w14:textId="46ABAA6A" w:rsidR="004A73BF" w:rsidRPr="00BD3B05" w:rsidRDefault="004A73BF" w:rsidP="007D5AC1"/>
    <w:p w14:paraId="33E5378E" w14:textId="77777777" w:rsidR="004A73BF" w:rsidRPr="00BD3B05" w:rsidRDefault="004A73BF" w:rsidP="007D5AC1"/>
    <w:p w14:paraId="7B910E56" w14:textId="77777777" w:rsidR="004A73BF" w:rsidRPr="00BD3B05" w:rsidRDefault="004A73BF" w:rsidP="007D5AC1"/>
    <w:p w14:paraId="06DFEB96" w14:textId="04664777" w:rsidR="004A73BF" w:rsidRPr="00BD3B05" w:rsidRDefault="00F707E5" w:rsidP="007D5AC1">
      <w:r w:rsidRPr="00BD3B05">
        <mc:AlternateContent>
          <mc:Choice Requires="wps">
            <w:drawing>
              <wp:anchor distT="36576" distB="36576" distL="36576" distR="36576" simplePos="0" relativeHeight="251652096" behindDoc="0" locked="0" layoutInCell="1" allowOverlap="1" wp14:anchorId="154B3FC4" wp14:editId="4B6BDF67">
                <wp:simplePos x="0" y="0"/>
                <wp:positionH relativeFrom="column">
                  <wp:posOffset>1143000</wp:posOffset>
                </wp:positionH>
                <wp:positionV relativeFrom="page">
                  <wp:posOffset>4686300</wp:posOffset>
                </wp:positionV>
                <wp:extent cx="5257800" cy="148590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046259" w14:textId="6841F5F2" w:rsidR="004F6FD5" w:rsidRPr="00A97714" w:rsidRDefault="00A97714" w:rsidP="00DC47B8">
                            <w:pPr>
                              <w:pStyle w:val="MyHeadtitle"/>
                              <w:rPr>
                                <w:rStyle w:val="sowc"/>
                                <w:rFonts w:ascii="Futura LT" w:hAnsi="Futura LT"/>
                                <w:color w:val="EEA701"/>
                                <w:sz w:val="60"/>
                                <w:szCs w:val="96"/>
                              </w:rPr>
                            </w:pPr>
                            <w:r w:rsidRPr="00A97714">
                              <w:rPr>
                                <w:sz w:val="60"/>
                                <w:szCs w:val="96"/>
                              </w:rPr>
                              <w:t>Polimi on fire!</w:t>
                            </w:r>
                          </w:p>
                          <w:p w14:paraId="0095FD45" w14:textId="1DB58A9A" w:rsidR="00DC47B8" w:rsidRDefault="00DC47B8" w:rsidP="00DC47B8">
                            <w:pPr>
                              <w:pStyle w:val="Descripcin"/>
                              <w:jc w:val="center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4B3FC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0pt;margin-top:369pt;width:414pt;height:117pt;z-index: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" filled="f" fillcolor="#fffffe" stroked="f" strokecolor="#212120" insetpen="t">
                <v:textbox inset="2.88pt,2.88pt,2.88pt,2.88pt">
                  <w:txbxContent>
                    <w:p w14:paraId="0D046259" w14:textId="6841F5F2" w:rsidR="004F6FD5" w:rsidRPr="00A97714" w:rsidRDefault="00A97714" w:rsidP="00DC47B8">
                      <w:pPr>
                        <w:pStyle w:val="MyHeadtitle"/>
                        <w:rPr>
                          <w:rStyle w:val="sowc"/>
                          <w:rFonts w:ascii="Futura LT" w:hAnsi="Futura LT"/>
                          <w:color w:val="EEA701"/>
                          <w:sz w:val="60"/>
                          <w:szCs w:val="96"/>
                        </w:rPr>
                      </w:pPr>
                      <w:r w:rsidRPr="00A97714">
                        <w:rPr>
                          <w:sz w:val="60"/>
                          <w:szCs w:val="96"/>
                        </w:rPr>
                        <w:t>Polimi on fire!</w:t>
                      </w:r>
                    </w:p>
                    <w:p w14:paraId="0095FD45" w14:textId="1DB58A9A" w:rsidR="00DC47B8" w:rsidRDefault="00DC47B8" w:rsidP="00DC47B8">
                      <w:pPr>
                        <w:pStyle w:val="Descripcin"/>
                        <w:jc w:val="center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75D9429" w14:textId="36BB9BB0" w:rsidR="004A73BF" w:rsidRPr="00BD3B05" w:rsidRDefault="004A73BF" w:rsidP="007D5AC1"/>
    <w:p w14:paraId="3C09CB5A" w14:textId="77777777" w:rsidR="004A73BF" w:rsidRPr="00BD3B05" w:rsidRDefault="004A73BF" w:rsidP="007D5AC1"/>
    <w:p w14:paraId="5ECB0918" w14:textId="77777777" w:rsidR="004A73BF" w:rsidRPr="00BD3B05" w:rsidRDefault="004A73BF" w:rsidP="004A73BF">
      <w:pPr>
        <w:pStyle w:val="My"/>
        <w:jc w:val="right"/>
        <w:rPr>
          <w:rStyle w:val="sowc"/>
          <w:color w:val="333333"/>
          <w:lang w:val="en-US"/>
        </w:rPr>
      </w:pPr>
    </w:p>
    <w:p w14:paraId="2E28CFE9" w14:textId="77777777" w:rsidR="004A73BF" w:rsidRPr="00BD3B05" w:rsidRDefault="004A73BF" w:rsidP="007D5AC1"/>
    <w:p w14:paraId="6EBCF096" w14:textId="27FEDDC9" w:rsidR="004A73BF" w:rsidRPr="00BD3B05" w:rsidRDefault="004A73BF" w:rsidP="007D5AC1"/>
    <w:p w14:paraId="6166AD9D" w14:textId="77777777" w:rsidR="004A73BF" w:rsidRPr="00BD3B05" w:rsidRDefault="004A73BF" w:rsidP="007D5AC1"/>
    <w:p w14:paraId="3B1F5B71" w14:textId="6324EF23" w:rsidR="004A73BF" w:rsidRPr="00BD3B05" w:rsidRDefault="00F707E5" w:rsidP="007D5AC1">
      <w:r>
        <w:rPr>
          <w:lang w:val="ru-RU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02D9F622" wp14:editId="1AD471F8">
                <wp:simplePos x="0" y="0"/>
                <wp:positionH relativeFrom="column">
                  <wp:posOffset>1417320</wp:posOffset>
                </wp:positionH>
                <wp:positionV relativeFrom="page">
                  <wp:posOffset>5986780</wp:posOffset>
                </wp:positionV>
                <wp:extent cx="4914900" cy="960120"/>
                <wp:effectExtent l="0" t="0" r="1905" b="0"/>
                <wp:wrapNone/>
                <wp:docPr id="2" name="Text Box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5C23DE" w14:textId="2AB9765B" w:rsidR="007C39E6" w:rsidRDefault="00A97714" w:rsidP="007C39E6">
                            <w:pPr>
                              <w:pStyle w:val="My"/>
                              <w:rPr>
                                <w:rStyle w:val="sowc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Style w:val="sowc"/>
                                <w:lang w:val="es-ES"/>
                              </w:rPr>
                              <w:t>Game</w:t>
                            </w:r>
                            <w:proofErr w:type="spellEnd"/>
                            <w:r>
                              <w:rPr>
                                <w:rStyle w:val="sowc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owc"/>
                                <w:lang w:val="es-ES"/>
                              </w:rPr>
                              <w:t>Design</w:t>
                            </w:r>
                            <w:proofErr w:type="spellEnd"/>
                            <w:r>
                              <w:rPr>
                                <w:rStyle w:val="sowc"/>
                                <w:lang w:val="es-ES"/>
                              </w:rPr>
                              <w:t xml:space="preserve"> </w:t>
                            </w:r>
                            <w:r w:rsidRPr="00A97714">
                              <w:rPr>
                                <w:rStyle w:val="sowc"/>
                                <w:lang w:val="en-US"/>
                              </w:rPr>
                              <w:t>Document</w:t>
                            </w:r>
                          </w:p>
                          <w:p w14:paraId="46B0D7A5" w14:textId="77777777" w:rsidR="00A97714" w:rsidRPr="00A97714" w:rsidRDefault="00A97714" w:rsidP="007C39E6">
                            <w:pPr>
                              <w:pStyle w:val="My"/>
                              <w:rPr>
                                <w:rStyle w:val="sowc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9F622" id="Text Box 580" o:spid="_x0000_s1027" type="#_x0000_t202" style="position:absolute;margin-left:111.6pt;margin-top:471.4pt;width:387pt;height:75.6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" filled="f" fillcolor="#fffffe" stroked="f" strokecolor="#212120" insetpen="t">
                <v:textbox inset="2.88pt,2.88pt,2.88pt,2.88pt">
                  <w:txbxContent>
                    <w:p w14:paraId="225C23DE" w14:textId="2AB9765B" w:rsidR="007C39E6" w:rsidRDefault="00A97714" w:rsidP="007C39E6">
                      <w:pPr>
                        <w:pStyle w:val="My"/>
                        <w:rPr>
                          <w:rStyle w:val="sowc"/>
                          <w:lang w:val="es-ES"/>
                        </w:rPr>
                      </w:pPr>
                      <w:proofErr w:type="spellStart"/>
                      <w:r>
                        <w:rPr>
                          <w:rStyle w:val="sowc"/>
                          <w:lang w:val="es-ES"/>
                        </w:rPr>
                        <w:t>Game</w:t>
                      </w:r>
                      <w:proofErr w:type="spellEnd"/>
                      <w:r>
                        <w:rPr>
                          <w:rStyle w:val="sowc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owc"/>
                          <w:lang w:val="es-ES"/>
                        </w:rPr>
                        <w:t>Design</w:t>
                      </w:r>
                      <w:proofErr w:type="spellEnd"/>
                      <w:r>
                        <w:rPr>
                          <w:rStyle w:val="sowc"/>
                          <w:lang w:val="es-ES"/>
                        </w:rPr>
                        <w:t xml:space="preserve"> </w:t>
                      </w:r>
                      <w:r w:rsidRPr="00A97714">
                        <w:rPr>
                          <w:rStyle w:val="sowc"/>
                          <w:lang w:val="en-US"/>
                        </w:rPr>
                        <w:t>Document</w:t>
                      </w:r>
                    </w:p>
                    <w:p w14:paraId="46B0D7A5" w14:textId="77777777" w:rsidR="00A97714" w:rsidRPr="00A97714" w:rsidRDefault="00A97714" w:rsidP="007C39E6">
                      <w:pPr>
                        <w:pStyle w:val="My"/>
                        <w:rPr>
                          <w:rStyle w:val="sowc"/>
                          <w:lang w:val="es-E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D03DE1C" w14:textId="77777777" w:rsidR="004A73BF" w:rsidRPr="00BD3B05" w:rsidRDefault="004A73BF" w:rsidP="007D5AC1"/>
    <w:p w14:paraId="586CACC4" w14:textId="77777777" w:rsidR="004A73BF" w:rsidRPr="00BD3B05" w:rsidRDefault="004A73BF" w:rsidP="007D5AC1"/>
    <w:p w14:paraId="5C2CB7D0" w14:textId="77777777" w:rsidR="004A73BF" w:rsidRPr="00BD3B05" w:rsidRDefault="004A73BF" w:rsidP="007D5AC1"/>
    <w:p w14:paraId="3A9493E2" w14:textId="5E39950E" w:rsidR="004A73BF" w:rsidRPr="00BD3B05" w:rsidRDefault="004A73BF" w:rsidP="007D5AC1"/>
    <w:p w14:paraId="70FA1F76" w14:textId="77777777" w:rsidR="004A73BF" w:rsidRPr="00BD3B05" w:rsidRDefault="004A73BF" w:rsidP="007D5AC1"/>
    <w:p w14:paraId="4695F451" w14:textId="77777777" w:rsidR="004A73BF" w:rsidRPr="00BD3B05" w:rsidRDefault="004A73BF" w:rsidP="007D5AC1"/>
    <w:p w14:paraId="01CAAA69" w14:textId="77777777" w:rsidR="004A73BF" w:rsidRPr="00BD3B05" w:rsidRDefault="004A73BF" w:rsidP="007D5AC1"/>
    <w:p w14:paraId="56F82F99" w14:textId="77777777" w:rsidR="004A73BF" w:rsidRPr="00BD3B05" w:rsidRDefault="004A73BF" w:rsidP="007D5AC1"/>
    <w:p w14:paraId="0A46D5EE" w14:textId="77777777" w:rsidR="004A73BF" w:rsidRPr="00BD3B05" w:rsidRDefault="004A73BF" w:rsidP="007D5AC1"/>
    <w:p w14:paraId="5A89D1AB" w14:textId="566B28D7" w:rsidR="004A73BF" w:rsidRPr="00BD3B05" w:rsidRDefault="004A73BF" w:rsidP="007D5AC1"/>
    <w:p w14:paraId="743D6E86" w14:textId="77777777" w:rsidR="004A73BF" w:rsidRPr="00BD3B05" w:rsidRDefault="004A73BF" w:rsidP="007D5AC1"/>
    <w:p w14:paraId="73C60FF9" w14:textId="77777777" w:rsidR="004A73BF" w:rsidRPr="00BD3B05" w:rsidRDefault="004A73BF" w:rsidP="007D5AC1"/>
    <w:p w14:paraId="105FC90F" w14:textId="4EF4CD9B" w:rsidR="004A73BF" w:rsidRPr="00BD3B05" w:rsidRDefault="004A73BF" w:rsidP="007D5AC1"/>
    <w:p w14:paraId="45B0F2D4" w14:textId="77777777" w:rsidR="004A73BF" w:rsidRPr="00BD3B05" w:rsidRDefault="004A73BF" w:rsidP="007D5AC1"/>
    <w:p w14:paraId="30609991" w14:textId="6EF7DC06" w:rsidR="004A73BF" w:rsidRPr="00BD3B05" w:rsidRDefault="00F707E5" w:rsidP="007D5AC1">
      <w:r>
        <w:drawing>
          <wp:anchor distT="0" distB="0" distL="114300" distR="114300" simplePos="0" relativeHeight="251665408" behindDoc="0" locked="0" layoutInCell="1" allowOverlap="1" wp14:anchorId="1A99A7DA" wp14:editId="08A64D80">
            <wp:simplePos x="0" y="0"/>
            <wp:positionH relativeFrom="margin">
              <wp:posOffset>5382895</wp:posOffset>
            </wp:positionH>
            <wp:positionV relativeFrom="margin">
              <wp:posOffset>7914640</wp:posOffset>
            </wp:positionV>
            <wp:extent cx="2141220" cy="2133600"/>
            <wp:effectExtent l="0" t="76200" r="49530" b="0"/>
            <wp:wrapSquare wrapText="bothSides"/>
            <wp:docPr id="588" name="Imagen 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107763" dir="18900000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F00E65" w14:textId="77777777" w:rsidR="004A73BF" w:rsidRPr="00BD3B05" w:rsidRDefault="004A73BF" w:rsidP="007D5AC1"/>
    <w:p w14:paraId="0864ED72" w14:textId="77777777" w:rsidR="004A73BF" w:rsidRPr="00BD3B05" w:rsidRDefault="004A73BF" w:rsidP="007D5AC1"/>
    <w:p w14:paraId="22F5DD19" w14:textId="77777777" w:rsidR="004A73BF" w:rsidRPr="00BD3B05" w:rsidRDefault="004A73BF" w:rsidP="007D5AC1"/>
    <w:p w14:paraId="4D2FC1C7" w14:textId="09991B1B" w:rsidR="004A73BF" w:rsidRPr="00BD3B05" w:rsidRDefault="00F707E5" w:rsidP="007D5AC1">
      <w:r>
        <w:drawing>
          <wp:anchor distT="0" distB="0" distL="114300" distR="114300" simplePos="0" relativeHeight="251667456" behindDoc="0" locked="0" layoutInCell="1" allowOverlap="1" wp14:anchorId="6E80DD6F" wp14:editId="4829E092">
            <wp:simplePos x="0" y="0"/>
            <wp:positionH relativeFrom="margin">
              <wp:posOffset>5371465</wp:posOffset>
            </wp:positionH>
            <wp:positionV relativeFrom="margin">
              <wp:posOffset>8669020</wp:posOffset>
            </wp:positionV>
            <wp:extent cx="2118360" cy="1379220"/>
            <wp:effectExtent l="0" t="0" r="0" b="0"/>
            <wp:wrapSquare wrapText="bothSides"/>
            <wp:docPr id="589" name="Imagen 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29C3E3" w14:textId="77777777" w:rsidR="004A73BF" w:rsidRPr="00BD3B05" w:rsidRDefault="004A73BF" w:rsidP="007D5AC1"/>
    <w:p w14:paraId="294CB814" w14:textId="72BE3C03" w:rsidR="004A73BF" w:rsidRPr="00BD3B05" w:rsidRDefault="004A73BF" w:rsidP="007D5AC1"/>
    <w:p w14:paraId="7F3E9E38" w14:textId="7D11B60D" w:rsidR="004A73BF" w:rsidRPr="00BD3B05" w:rsidRDefault="00665FC7" w:rsidP="007D5AC1">
      <w: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BA47A35" wp14:editId="5B0FD48C">
                <wp:simplePos x="0" y="0"/>
                <wp:positionH relativeFrom="column">
                  <wp:posOffset>1404167</wp:posOffset>
                </wp:positionH>
                <wp:positionV relativeFrom="paragraph">
                  <wp:posOffset>272</wp:posOffset>
                </wp:positionV>
                <wp:extent cx="4236175" cy="86795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6175" cy="867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9D04F" w14:textId="1F046DBF" w:rsidR="00665FC7" w:rsidRPr="009D6CB4" w:rsidRDefault="00665FC7" w:rsidP="00DC47B8">
                            <w:pPr>
                              <w:keepNext/>
                              <w:jc w:val="center"/>
                              <w:rPr>
                                <w:rStyle w:val="Ttulodellibro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9D6CB4">
                              <w:rPr>
                                <w:rStyle w:val="Ttulodellibro"/>
                                <w:color w:val="FFFFFF" w:themeColor="background1"/>
                                <w:sz w:val="40"/>
                                <w:szCs w:val="40"/>
                              </w:rPr>
                              <w:t>Index</w:t>
                            </w:r>
                          </w:p>
                          <w:p w14:paraId="646A37EF" w14:textId="03F27D68" w:rsidR="00DC47B8" w:rsidRDefault="00DC47B8" w:rsidP="00DC47B8">
                            <w:pPr>
                              <w:pStyle w:val="Descripcin"/>
                              <w:jc w:val="center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</w:p>
                          <w:p w14:paraId="07F2F1B6" w14:textId="0E2F84DF" w:rsidR="00DC47B8" w:rsidRDefault="00DC47B8" w:rsidP="00DC47B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14:paraId="500929DD" w14:textId="77777777" w:rsidR="00DC47B8" w:rsidRPr="00DC47B8" w:rsidRDefault="00DC47B8" w:rsidP="00DC47B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47A35" id="Cuadro de texto 2" o:spid="_x0000_s1028" type="#_x0000_t202" style="position:absolute;margin-left:110.55pt;margin-top:0;width:333.55pt;height:68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" filled="f" stroked="f">
                <v:textbox>
                  <w:txbxContent>
                    <w:p w14:paraId="0009D04F" w14:textId="1F046DBF" w:rsidR="00665FC7" w:rsidRPr="009D6CB4" w:rsidRDefault="00665FC7" w:rsidP="00DC47B8">
                      <w:pPr>
                        <w:keepNext/>
                        <w:jc w:val="center"/>
                        <w:rPr>
                          <w:rStyle w:val="Ttulodellibro"/>
                          <w:color w:val="FFFFFF" w:themeColor="background1"/>
                          <w:sz w:val="40"/>
                          <w:szCs w:val="40"/>
                        </w:rPr>
                      </w:pPr>
                      <w:r w:rsidRPr="009D6CB4">
                        <w:rPr>
                          <w:rStyle w:val="Ttulodellibro"/>
                          <w:color w:val="FFFFFF" w:themeColor="background1"/>
                          <w:sz w:val="40"/>
                          <w:szCs w:val="40"/>
                        </w:rPr>
                        <w:t>Index</w:t>
                      </w:r>
                    </w:p>
                    <w:p w14:paraId="646A37EF" w14:textId="03F27D68" w:rsidR="00DC47B8" w:rsidRDefault="00DC47B8" w:rsidP="00DC47B8">
                      <w:pPr>
                        <w:pStyle w:val="Descripcin"/>
                        <w:jc w:val="center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</w:p>
                    <w:p w14:paraId="07F2F1B6" w14:textId="0E2F84DF" w:rsidR="00DC47B8" w:rsidRDefault="00DC47B8" w:rsidP="00DC47B8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  <w:p w14:paraId="500929DD" w14:textId="77777777" w:rsidR="00DC47B8" w:rsidRPr="00DC47B8" w:rsidRDefault="00DC47B8" w:rsidP="00DC47B8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07E5">
        <w:drawing>
          <wp:anchor distT="0" distB="0" distL="114300" distR="114300" simplePos="0" relativeHeight="251661312" behindDoc="1" locked="0" layoutInCell="1" allowOverlap="1" wp14:anchorId="7EC4251A" wp14:editId="662682B3">
            <wp:simplePos x="0" y="0"/>
            <wp:positionH relativeFrom="column">
              <wp:posOffset>-2971800</wp:posOffset>
            </wp:positionH>
            <wp:positionV relativeFrom="paragraph">
              <wp:posOffset>-739140</wp:posOffset>
            </wp:positionV>
            <wp:extent cx="12573000" cy="9955530"/>
            <wp:effectExtent l="0" t="0" r="0" b="0"/>
            <wp:wrapNone/>
            <wp:docPr id="585" name="Imagen 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0" cy="995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48CB13" w14:textId="3CE3C457" w:rsidR="004A73BF" w:rsidRDefault="004A73BF" w:rsidP="007D5AC1"/>
    <w:p w14:paraId="08F00C49" w14:textId="7C13F55A" w:rsidR="00A97714" w:rsidRDefault="00A97714" w:rsidP="007D5AC1"/>
    <w:p w14:paraId="24B87DAD" w14:textId="1DBADD11" w:rsidR="00A97714" w:rsidRDefault="00A97714" w:rsidP="007D5AC1"/>
    <w:p w14:paraId="0168F6CB" w14:textId="1B4449CD" w:rsidR="00A97714" w:rsidRDefault="009D6CB4" w:rsidP="007D5AC1">
      <w: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77AD93D" wp14:editId="71E61560">
                <wp:simplePos x="0" y="0"/>
                <wp:positionH relativeFrom="column">
                  <wp:posOffset>609600</wp:posOffset>
                </wp:positionH>
                <wp:positionV relativeFrom="paragraph">
                  <wp:posOffset>143601</wp:posOffset>
                </wp:positionV>
                <wp:extent cx="5975350" cy="7684770"/>
                <wp:effectExtent l="0" t="0" r="25400" b="11430"/>
                <wp:wrapThrough wrapText="bothSides">
                  <wp:wrapPolygon edited="0">
                    <wp:start x="0" y="0"/>
                    <wp:lineTo x="0" y="21579"/>
                    <wp:lineTo x="21623" y="21579"/>
                    <wp:lineTo x="21623" y="0"/>
                    <wp:lineTo x="0" y="0"/>
                  </wp:wrapPolygon>
                </wp:wrapThrough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350" cy="76847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3FC99" w14:textId="7FF4A4BA" w:rsidR="00665FC7" w:rsidRPr="00DC47B8" w:rsidRDefault="00665FC7" w:rsidP="00DC47B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DC47B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Introduction</w:t>
                            </w:r>
                          </w:p>
                          <w:p w14:paraId="53D7EF95" w14:textId="23492C4A" w:rsidR="00665FC7" w:rsidRPr="00DC47B8" w:rsidRDefault="00665FC7" w:rsidP="00DC47B8">
                            <w:pPr>
                              <w:pStyle w:val="Prrafodelista"/>
                              <w:numPr>
                                <w:ilvl w:val="1"/>
                                <w:numId w:val="2"/>
                              </w:num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DC47B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Game Concept</w:t>
                            </w:r>
                          </w:p>
                          <w:p w14:paraId="2BDDC2BA" w14:textId="2233C173" w:rsidR="00665FC7" w:rsidRPr="00DC47B8" w:rsidRDefault="00665FC7" w:rsidP="00DC47B8">
                            <w:pPr>
                              <w:pStyle w:val="Prrafodelista"/>
                              <w:numPr>
                                <w:ilvl w:val="1"/>
                                <w:numId w:val="2"/>
                              </w:num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DC47B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Principal Characteristiscs</w:t>
                            </w:r>
                          </w:p>
                          <w:p w14:paraId="36912940" w14:textId="19696114" w:rsidR="00665FC7" w:rsidRPr="00DC47B8" w:rsidRDefault="00665FC7" w:rsidP="00DC47B8">
                            <w:pPr>
                              <w:pStyle w:val="Prrafodelista"/>
                              <w:numPr>
                                <w:ilvl w:val="1"/>
                                <w:numId w:val="2"/>
                              </w:num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DC47B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Game Gender</w:t>
                            </w:r>
                          </w:p>
                          <w:p w14:paraId="7ABDF85B" w14:textId="59243D7C" w:rsidR="00665FC7" w:rsidRPr="00DC47B8" w:rsidRDefault="00665FC7" w:rsidP="00DC47B8">
                            <w:pPr>
                              <w:pStyle w:val="Prrafodelista"/>
                              <w:numPr>
                                <w:ilvl w:val="1"/>
                                <w:numId w:val="2"/>
                              </w:num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DC47B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Public of the game</w:t>
                            </w:r>
                          </w:p>
                          <w:p w14:paraId="5E57ABAA" w14:textId="287AD08D" w:rsidR="00665FC7" w:rsidRPr="00DC47B8" w:rsidRDefault="00665FC7" w:rsidP="00DC47B8">
                            <w:pPr>
                              <w:pStyle w:val="Prrafodelista"/>
                              <w:numPr>
                                <w:ilvl w:val="1"/>
                                <w:numId w:val="2"/>
                              </w:num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DC47B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Visual Style</w:t>
                            </w:r>
                          </w:p>
                          <w:p w14:paraId="0A9F76AF" w14:textId="5CFECFB2" w:rsidR="00665FC7" w:rsidRPr="00DC47B8" w:rsidRDefault="00665FC7" w:rsidP="00DC47B8">
                            <w:pPr>
                              <w:pStyle w:val="Prrafodelista"/>
                              <w:numPr>
                                <w:ilvl w:val="1"/>
                                <w:numId w:val="2"/>
                              </w:num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DC47B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Game Scope</w:t>
                            </w:r>
                          </w:p>
                          <w:p w14:paraId="5603824B" w14:textId="77777777" w:rsidR="00665FC7" w:rsidRPr="00DC47B8" w:rsidRDefault="00665FC7" w:rsidP="00DC47B8">
                            <w:p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0B2BFF5E" w14:textId="46B9D174" w:rsidR="00665FC7" w:rsidRPr="00DC47B8" w:rsidRDefault="00665FC7" w:rsidP="00DC47B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DC47B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Game mechanics</w:t>
                            </w:r>
                          </w:p>
                          <w:p w14:paraId="61A53498" w14:textId="3680DE22" w:rsidR="00665FC7" w:rsidRPr="00DC47B8" w:rsidRDefault="00665FC7" w:rsidP="00DC47B8">
                            <w:pPr>
                              <w:pStyle w:val="Prrafodelista"/>
                              <w:numPr>
                                <w:ilvl w:val="1"/>
                                <w:numId w:val="2"/>
                              </w:num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DC47B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Gameplay</w:t>
                            </w:r>
                          </w:p>
                          <w:p w14:paraId="08D68876" w14:textId="0D95392A" w:rsidR="00665FC7" w:rsidRPr="00DC47B8" w:rsidRDefault="00665FC7" w:rsidP="00DC47B8">
                            <w:pPr>
                              <w:pStyle w:val="Prrafodelista"/>
                              <w:numPr>
                                <w:ilvl w:val="1"/>
                                <w:numId w:val="2"/>
                              </w:num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DC47B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Story</w:t>
                            </w:r>
                          </w:p>
                          <w:p w14:paraId="3753664F" w14:textId="4AB5B961" w:rsidR="00665FC7" w:rsidRPr="00DC47B8" w:rsidRDefault="00665FC7" w:rsidP="00DC47B8">
                            <w:pPr>
                              <w:pStyle w:val="Prrafodelista"/>
                              <w:numPr>
                                <w:ilvl w:val="1"/>
                                <w:numId w:val="2"/>
                              </w:num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DC47B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Map Generation</w:t>
                            </w:r>
                          </w:p>
                          <w:p w14:paraId="3895AA83" w14:textId="30BEAA25" w:rsidR="00665FC7" w:rsidRPr="00DC47B8" w:rsidRDefault="00665FC7" w:rsidP="00DC47B8">
                            <w:pPr>
                              <w:pStyle w:val="Prrafodelista"/>
                              <w:numPr>
                                <w:ilvl w:val="1"/>
                                <w:numId w:val="2"/>
                              </w:num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DC47B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Characters</w:t>
                            </w:r>
                          </w:p>
                          <w:p w14:paraId="1D921586" w14:textId="2A217A9F" w:rsidR="00665FC7" w:rsidRPr="00DC47B8" w:rsidRDefault="00665FC7" w:rsidP="00DC47B8">
                            <w:pPr>
                              <w:pStyle w:val="Prrafodelista"/>
                              <w:numPr>
                                <w:ilvl w:val="1"/>
                                <w:numId w:val="2"/>
                              </w:num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DC47B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Enemies</w:t>
                            </w:r>
                          </w:p>
                          <w:p w14:paraId="6169F628" w14:textId="0821A6EB" w:rsidR="00665FC7" w:rsidRPr="00DC47B8" w:rsidRDefault="00665FC7" w:rsidP="00DC47B8">
                            <w:pPr>
                              <w:pStyle w:val="Prrafodelista"/>
                              <w:numPr>
                                <w:ilvl w:val="1"/>
                                <w:numId w:val="2"/>
                              </w:num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DC47B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Movement and physics</w:t>
                            </w:r>
                          </w:p>
                          <w:p w14:paraId="0E0D3780" w14:textId="403B7489" w:rsidR="00665FC7" w:rsidRPr="00DC47B8" w:rsidRDefault="00665FC7" w:rsidP="00DC47B8">
                            <w:pPr>
                              <w:pStyle w:val="Prrafodelista"/>
                              <w:numPr>
                                <w:ilvl w:val="1"/>
                                <w:numId w:val="2"/>
                              </w:num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DC47B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Controls</w:t>
                            </w:r>
                          </w:p>
                          <w:p w14:paraId="0399D8A3" w14:textId="77777777" w:rsidR="00665FC7" w:rsidRPr="00DC47B8" w:rsidRDefault="00665FC7" w:rsidP="00DC47B8">
                            <w:p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550B16AC" w14:textId="173F4F34" w:rsidR="00665FC7" w:rsidRPr="00DC47B8" w:rsidRDefault="00665FC7" w:rsidP="00DC47B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DC47B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Interface</w:t>
                            </w:r>
                          </w:p>
                          <w:p w14:paraId="72CE3868" w14:textId="035BF3DB" w:rsidR="00DC47B8" w:rsidRPr="00DC47B8" w:rsidRDefault="00DC47B8" w:rsidP="00DC47B8">
                            <w:pPr>
                              <w:pStyle w:val="Prrafodelista"/>
                              <w:numPr>
                                <w:ilvl w:val="1"/>
                                <w:numId w:val="2"/>
                              </w:num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DC47B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Videogame FlowChart</w:t>
                            </w:r>
                          </w:p>
                          <w:p w14:paraId="79A6C1D7" w14:textId="738E596A" w:rsidR="00DC47B8" w:rsidRPr="00DC47B8" w:rsidRDefault="00DC47B8" w:rsidP="00DC47B8">
                            <w:pPr>
                              <w:pStyle w:val="Prrafodelista"/>
                              <w:numPr>
                                <w:ilvl w:val="1"/>
                                <w:numId w:val="2"/>
                              </w:num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DC47B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Menu</w:t>
                            </w:r>
                          </w:p>
                          <w:p w14:paraId="370930E4" w14:textId="009F37E6" w:rsidR="00DC47B8" w:rsidRPr="00DC47B8" w:rsidRDefault="00DC47B8" w:rsidP="00DC47B8">
                            <w:pPr>
                              <w:pStyle w:val="Prrafodelista"/>
                              <w:numPr>
                                <w:ilvl w:val="1"/>
                                <w:numId w:val="2"/>
                              </w:num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DC47B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Credits</w:t>
                            </w:r>
                          </w:p>
                          <w:p w14:paraId="77303251" w14:textId="320B9F96" w:rsidR="00DC47B8" w:rsidRPr="00DC47B8" w:rsidRDefault="00DC47B8" w:rsidP="00DC47B8">
                            <w:pPr>
                              <w:pStyle w:val="Prrafodelista"/>
                              <w:numPr>
                                <w:ilvl w:val="1"/>
                                <w:numId w:val="2"/>
                              </w:num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DC47B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Profile selection</w:t>
                            </w:r>
                          </w:p>
                          <w:p w14:paraId="02F60B92" w14:textId="0F4DE5D6" w:rsidR="00DC47B8" w:rsidRPr="00DC47B8" w:rsidRDefault="00DC47B8" w:rsidP="00DC47B8">
                            <w:pPr>
                              <w:pStyle w:val="Prrafodelista"/>
                              <w:numPr>
                                <w:ilvl w:val="1"/>
                                <w:numId w:val="2"/>
                              </w:num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DC47B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Character selection</w:t>
                            </w:r>
                          </w:p>
                          <w:p w14:paraId="3A770009" w14:textId="19C9149A" w:rsidR="00DC47B8" w:rsidRPr="00DC47B8" w:rsidRDefault="00DC47B8" w:rsidP="00DC47B8">
                            <w:pPr>
                              <w:pStyle w:val="Prrafodelista"/>
                              <w:numPr>
                                <w:ilvl w:val="1"/>
                                <w:numId w:val="2"/>
                              </w:num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DC47B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Difficulty selection</w:t>
                            </w:r>
                          </w:p>
                          <w:p w14:paraId="52280F77" w14:textId="53A8824D" w:rsidR="00DC47B8" w:rsidRPr="00DC47B8" w:rsidRDefault="00DC47B8" w:rsidP="00DC47B8">
                            <w:pPr>
                              <w:pStyle w:val="Prrafodelista"/>
                              <w:numPr>
                                <w:ilvl w:val="1"/>
                                <w:numId w:val="2"/>
                              </w:num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DC47B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Punctuation</w:t>
                            </w:r>
                          </w:p>
                          <w:p w14:paraId="029B944D" w14:textId="10C1D055" w:rsidR="00DC47B8" w:rsidRPr="00DC47B8" w:rsidRDefault="00DC47B8" w:rsidP="00DC47B8">
                            <w:pPr>
                              <w:pStyle w:val="Prrafodelista"/>
                              <w:numPr>
                                <w:ilvl w:val="1"/>
                                <w:numId w:val="2"/>
                              </w:num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DC47B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Level end</w:t>
                            </w:r>
                          </w:p>
                          <w:p w14:paraId="3D8CA9E5" w14:textId="77777777" w:rsidR="00665FC7" w:rsidRPr="00DC47B8" w:rsidRDefault="00665FC7" w:rsidP="00DC47B8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6A801DB3" w14:textId="7661F723" w:rsidR="00665FC7" w:rsidRPr="00DC47B8" w:rsidRDefault="00665FC7" w:rsidP="00DC47B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DC47B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Art</w:t>
                            </w:r>
                          </w:p>
                          <w:p w14:paraId="2752E4A4" w14:textId="4D40A684" w:rsidR="00DC47B8" w:rsidRPr="00DC47B8" w:rsidRDefault="00DC47B8" w:rsidP="00DC47B8">
                            <w:pPr>
                              <w:pStyle w:val="Prrafodelista"/>
                              <w:numPr>
                                <w:ilvl w:val="1"/>
                                <w:numId w:val="2"/>
                              </w:num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DC47B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Art 2D</w:t>
                            </w:r>
                          </w:p>
                          <w:p w14:paraId="4440EAEC" w14:textId="4E7C9D15" w:rsidR="00DC47B8" w:rsidRPr="00DC47B8" w:rsidRDefault="00DC47B8" w:rsidP="00DC47B8">
                            <w:pPr>
                              <w:pStyle w:val="Prrafodelista"/>
                              <w:numPr>
                                <w:ilvl w:val="1"/>
                                <w:numId w:val="2"/>
                              </w:num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DC47B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Art 3D</w:t>
                            </w:r>
                          </w:p>
                          <w:p w14:paraId="1DA31CC7" w14:textId="0E860772" w:rsidR="00DC47B8" w:rsidRPr="00DC47B8" w:rsidRDefault="00DC47B8" w:rsidP="00DC47B8">
                            <w:pPr>
                              <w:pStyle w:val="Prrafodelista"/>
                              <w:numPr>
                                <w:ilvl w:val="1"/>
                                <w:numId w:val="2"/>
                              </w:num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DC47B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Audio</w:t>
                            </w:r>
                          </w:p>
                          <w:p w14:paraId="794CCD82" w14:textId="2EFB7643" w:rsidR="00665FC7" w:rsidRPr="00665FC7" w:rsidRDefault="00665FC7" w:rsidP="00DC47B8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3D838331" w14:textId="77777777" w:rsidR="00665FC7" w:rsidRPr="00665FC7" w:rsidRDefault="00665FC7" w:rsidP="00DC47B8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6137070E" w14:textId="6CD61362" w:rsidR="00DC47B8" w:rsidRPr="00DC47B8" w:rsidRDefault="00DC47B8" w:rsidP="00DC47B8">
                            <w:pPr>
                              <w:jc w:val="both"/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AD93D" id="_x0000_s1029" type="#_x0000_t202" style="position:absolute;margin-left:48pt;margin-top:11.3pt;width:470.5pt;height:605.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" filled="f">
                <v:textbox>
                  <w:txbxContent>
                    <w:p w14:paraId="6C63FC99" w14:textId="7FF4A4BA" w:rsidR="00665FC7" w:rsidRPr="00DC47B8" w:rsidRDefault="00665FC7" w:rsidP="00DC47B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 w:rsidRPr="00DC47B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Introduction</w:t>
                      </w:r>
                    </w:p>
                    <w:p w14:paraId="53D7EF95" w14:textId="23492C4A" w:rsidR="00665FC7" w:rsidRPr="00DC47B8" w:rsidRDefault="00665FC7" w:rsidP="00DC47B8">
                      <w:pPr>
                        <w:pStyle w:val="Prrafodelista"/>
                        <w:numPr>
                          <w:ilvl w:val="1"/>
                          <w:numId w:val="2"/>
                        </w:numPr>
                        <w:jc w:val="both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 w:rsidRPr="00DC47B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Game Concept</w:t>
                      </w:r>
                    </w:p>
                    <w:p w14:paraId="2BDDC2BA" w14:textId="2233C173" w:rsidR="00665FC7" w:rsidRPr="00DC47B8" w:rsidRDefault="00665FC7" w:rsidP="00DC47B8">
                      <w:pPr>
                        <w:pStyle w:val="Prrafodelista"/>
                        <w:numPr>
                          <w:ilvl w:val="1"/>
                          <w:numId w:val="2"/>
                        </w:numPr>
                        <w:jc w:val="both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 w:rsidRPr="00DC47B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Principal Characteristiscs</w:t>
                      </w:r>
                    </w:p>
                    <w:p w14:paraId="36912940" w14:textId="19696114" w:rsidR="00665FC7" w:rsidRPr="00DC47B8" w:rsidRDefault="00665FC7" w:rsidP="00DC47B8">
                      <w:pPr>
                        <w:pStyle w:val="Prrafodelista"/>
                        <w:numPr>
                          <w:ilvl w:val="1"/>
                          <w:numId w:val="2"/>
                        </w:numPr>
                        <w:jc w:val="both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 w:rsidRPr="00DC47B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Game Gender</w:t>
                      </w:r>
                    </w:p>
                    <w:p w14:paraId="7ABDF85B" w14:textId="59243D7C" w:rsidR="00665FC7" w:rsidRPr="00DC47B8" w:rsidRDefault="00665FC7" w:rsidP="00DC47B8">
                      <w:pPr>
                        <w:pStyle w:val="Prrafodelista"/>
                        <w:numPr>
                          <w:ilvl w:val="1"/>
                          <w:numId w:val="2"/>
                        </w:numPr>
                        <w:jc w:val="both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 w:rsidRPr="00DC47B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Public of the game</w:t>
                      </w:r>
                    </w:p>
                    <w:p w14:paraId="5E57ABAA" w14:textId="287AD08D" w:rsidR="00665FC7" w:rsidRPr="00DC47B8" w:rsidRDefault="00665FC7" w:rsidP="00DC47B8">
                      <w:pPr>
                        <w:pStyle w:val="Prrafodelista"/>
                        <w:numPr>
                          <w:ilvl w:val="1"/>
                          <w:numId w:val="2"/>
                        </w:numPr>
                        <w:jc w:val="both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 w:rsidRPr="00DC47B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Visual Style</w:t>
                      </w:r>
                    </w:p>
                    <w:p w14:paraId="0A9F76AF" w14:textId="5CFECFB2" w:rsidR="00665FC7" w:rsidRPr="00DC47B8" w:rsidRDefault="00665FC7" w:rsidP="00DC47B8">
                      <w:pPr>
                        <w:pStyle w:val="Prrafodelista"/>
                        <w:numPr>
                          <w:ilvl w:val="1"/>
                          <w:numId w:val="2"/>
                        </w:numPr>
                        <w:jc w:val="both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 w:rsidRPr="00DC47B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Game Scope</w:t>
                      </w:r>
                    </w:p>
                    <w:p w14:paraId="5603824B" w14:textId="77777777" w:rsidR="00665FC7" w:rsidRPr="00DC47B8" w:rsidRDefault="00665FC7" w:rsidP="00DC47B8">
                      <w:pPr>
                        <w:jc w:val="both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</w:p>
                    <w:p w14:paraId="0B2BFF5E" w14:textId="46B9D174" w:rsidR="00665FC7" w:rsidRPr="00DC47B8" w:rsidRDefault="00665FC7" w:rsidP="00DC47B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 w:rsidRPr="00DC47B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Game mechanics</w:t>
                      </w:r>
                    </w:p>
                    <w:p w14:paraId="61A53498" w14:textId="3680DE22" w:rsidR="00665FC7" w:rsidRPr="00DC47B8" w:rsidRDefault="00665FC7" w:rsidP="00DC47B8">
                      <w:pPr>
                        <w:pStyle w:val="Prrafodelista"/>
                        <w:numPr>
                          <w:ilvl w:val="1"/>
                          <w:numId w:val="2"/>
                        </w:numPr>
                        <w:jc w:val="both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 w:rsidRPr="00DC47B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Gameplay</w:t>
                      </w:r>
                    </w:p>
                    <w:p w14:paraId="08D68876" w14:textId="0D95392A" w:rsidR="00665FC7" w:rsidRPr="00DC47B8" w:rsidRDefault="00665FC7" w:rsidP="00DC47B8">
                      <w:pPr>
                        <w:pStyle w:val="Prrafodelista"/>
                        <w:numPr>
                          <w:ilvl w:val="1"/>
                          <w:numId w:val="2"/>
                        </w:numPr>
                        <w:jc w:val="both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 w:rsidRPr="00DC47B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Story</w:t>
                      </w:r>
                    </w:p>
                    <w:p w14:paraId="3753664F" w14:textId="4AB5B961" w:rsidR="00665FC7" w:rsidRPr="00DC47B8" w:rsidRDefault="00665FC7" w:rsidP="00DC47B8">
                      <w:pPr>
                        <w:pStyle w:val="Prrafodelista"/>
                        <w:numPr>
                          <w:ilvl w:val="1"/>
                          <w:numId w:val="2"/>
                        </w:numPr>
                        <w:jc w:val="both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 w:rsidRPr="00DC47B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Map Generation</w:t>
                      </w:r>
                    </w:p>
                    <w:p w14:paraId="3895AA83" w14:textId="30BEAA25" w:rsidR="00665FC7" w:rsidRPr="00DC47B8" w:rsidRDefault="00665FC7" w:rsidP="00DC47B8">
                      <w:pPr>
                        <w:pStyle w:val="Prrafodelista"/>
                        <w:numPr>
                          <w:ilvl w:val="1"/>
                          <w:numId w:val="2"/>
                        </w:numPr>
                        <w:jc w:val="both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 w:rsidRPr="00DC47B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Characters</w:t>
                      </w:r>
                    </w:p>
                    <w:p w14:paraId="1D921586" w14:textId="2A217A9F" w:rsidR="00665FC7" w:rsidRPr="00DC47B8" w:rsidRDefault="00665FC7" w:rsidP="00DC47B8">
                      <w:pPr>
                        <w:pStyle w:val="Prrafodelista"/>
                        <w:numPr>
                          <w:ilvl w:val="1"/>
                          <w:numId w:val="2"/>
                        </w:numPr>
                        <w:jc w:val="both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 w:rsidRPr="00DC47B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Enemies</w:t>
                      </w:r>
                    </w:p>
                    <w:p w14:paraId="6169F628" w14:textId="0821A6EB" w:rsidR="00665FC7" w:rsidRPr="00DC47B8" w:rsidRDefault="00665FC7" w:rsidP="00DC47B8">
                      <w:pPr>
                        <w:pStyle w:val="Prrafodelista"/>
                        <w:numPr>
                          <w:ilvl w:val="1"/>
                          <w:numId w:val="2"/>
                        </w:numPr>
                        <w:jc w:val="both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 w:rsidRPr="00DC47B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Movement and physics</w:t>
                      </w:r>
                    </w:p>
                    <w:p w14:paraId="0E0D3780" w14:textId="403B7489" w:rsidR="00665FC7" w:rsidRPr="00DC47B8" w:rsidRDefault="00665FC7" w:rsidP="00DC47B8">
                      <w:pPr>
                        <w:pStyle w:val="Prrafodelista"/>
                        <w:numPr>
                          <w:ilvl w:val="1"/>
                          <w:numId w:val="2"/>
                        </w:numPr>
                        <w:jc w:val="both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 w:rsidRPr="00DC47B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Controls</w:t>
                      </w:r>
                    </w:p>
                    <w:p w14:paraId="0399D8A3" w14:textId="77777777" w:rsidR="00665FC7" w:rsidRPr="00DC47B8" w:rsidRDefault="00665FC7" w:rsidP="00DC47B8">
                      <w:pPr>
                        <w:jc w:val="both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</w:p>
                    <w:p w14:paraId="550B16AC" w14:textId="173F4F34" w:rsidR="00665FC7" w:rsidRPr="00DC47B8" w:rsidRDefault="00665FC7" w:rsidP="00DC47B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 w:rsidRPr="00DC47B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Interface</w:t>
                      </w:r>
                    </w:p>
                    <w:p w14:paraId="72CE3868" w14:textId="035BF3DB" w:rsidR="00DC47B8" w:rsidRPr="00DC47B8" w:rsidRDefault="00DC47B8" w:rsidP="00DC47B8">
                      <w:pPr>
                        <w:pStyle w:val="Prrafodelista"/>
                        <w:numPr>
                          <w:ilvl w:val="1"/>
                          <w:numId w:val="2"/>
                        </w:numPr>
                        <w:jc w:val="both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 w:rsidRPr="00DC47B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Videogame FlowChart</w:t>
                      </w:r>
                    </w:p>
                    <w:p w14:paraId="79A6C1D7" w14:textId="738E596A" w:rsidR="00DC47B8" w:rsidRPr="00DC47B8" w:rsidRDefault="00DC47B8" w:rsidP="00DC47B8">
                      <w:pPr>
                        <w:pStyle w:val="Prrafodelista"/>
                        <w:numPr>
                          <w:ilvl w:val="1"/>
                          <w:numId w:val="2"/>
                        </w:numPr>
                        <w:jc w:val="both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 w:rsidRPr="00DC47B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Menu</w:t>
                      </w:r>
                    </w:p>
                    <w:p w14:paraId="370930E4" w14:textId="009F37E6" w:rsidR="00DC47B8" w:rsidRPr="00DC47B8" w:rsidRDefault="00DC47B8" w:rsidP="00DC47B8">
                      <w:pPr>
                        <w:pStyle w:val="Prrafodelista"/>
                        <w:numPr>
                          <w:ilvl w:val="1"/>
                          <w:numId w:val="2"/>
                        </w:numPr>
                        <w:jc w:val="both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 w:rsidRPr="00DC47B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Credits</w:t>
                      </w:r>
                    </w:p>
                    <w:p w14:paraId="77303251" w14:textId="320B9F96" w:rsidR="00DC47B8" w:rsidRPr="00DC47B8" w:rsidRDefault="00DC47B8" w:rsidP="00DC47B8">
                      <w:pPr>
                        <w:pStyle w:val="Prrafodelista"/>
                        <w:numPr>
                          <w:ilvl w:val="1"/>
                          <w:numId w:val="2"/>
                        </w:numPr>
                        <w:jc w:val="both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 w:rsidRPr="00DC47B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Profile selection</w:t>
                      </w:r>
                    </w:p>
                    <w:p w14:paraId="02F60B92" w14:textId="0F4DE5D6" w:rsidR="00DC47B8" w:rsidRPr="00DC47B8" w:rsidRDefault="00DC47B8" w:rsidP="00DC47B8">
                      <w:pPr>
                        <w:pStyle w:val="Prrafodelista"/>
                        <w:numPr>
                          <w:ilvl w:val="1"/>
                          <w:numId w:val="2"/>
                        </w:numPr>
                        <w:jc w:val="both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 w:rsidRPr="00DC47B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Character selection</w:t>
                      </w:r>
                    </w:p>
                    <w:p w14:paraId="3A770009" w14:textId="19C9149A" w:rsidR="00DC47B8" w:rsidRPr="00DC47B8" w:rsidRDefault="00DC47B8" w:rsidP="00DC47B8">
                      <w:pPr>
                        <w:pStyle w:val="Prrafodelista"/>
                        <w:numPr>
                          <w:ilvl w:val="1"/>
                          <w:numId w:val="2"/>
                        </w:numPr>
                        <w:jc w:val="both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 w:rsidRPr="00DC47B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Difficulty selection</w:t>
                      </w:r>
                    </w:p>
                    <w:p w14:paraId="52280F77" w14:textId="53A8824D" w:rsidR="00DC47B8" w:rsidRPr="00DC47B8" w:rsidRDefault="00DC47B8" w:rsidP="00DC47B8">
                      <w:pPr>
                        <w:pStyle w:val="Prrafodelista"/>
                        <w:numPr>
                          <w:ilvl w:val="1"/>
                          <w:numId w:val="2"/>
                        </w:numPr>
                        <w:jc w:val="both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 w:rsidRPr="00DC47B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Punctuation</w:t>
                      </w:r>
                    </w:p>
                    <w:p w14:paraId="029B944D" w14:textId="10C1D055" w:rsidR="00DC47B8" w:rsidRPr="00DC47B8" w:rsidRDefault="00DC47B8" w:rsidP="00DC47B8">
                      <w:pPr>
                        <w:pStyle w:val="Prrafodelista"/>
                        <w:numPr>
                          <w:ilvl w:val="1"/>
                          <w:numId w:val="2"/>
                        </w:numPr>
                        <w:jc w:val="both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 w:rsidRPr="00DC47B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Level end</w:t>
                      </w:r>
                    </w:p>
                    <w:p w14:paraId="3D8CA9E5" w14:textId="77777777" w:rsidR="00665FC7" w:rsidRPr="00DC47B8" w:rsidRDefault="00665FC7" w:rsidP="00DC47B8">
                      <w:pPr>
                        <w:pStyle w:val="Prrafodelista"/>
                        <w:jc w:val="both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</w:p>
                    <w:p w14:paraId="6A801DB3" w14:textId="7661F723" w:rsidR="00665FC7" w:rsidRPr="00DC47B8" w:rsidRDefault="00665FC7" w:rsidP="00DC47B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 w:rsidRPr="00DC47B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Art</w:t>
                      </w:r>
                    </w:p>
                    <w:p w14:paraId="2752E4A4" w14:textId="4D40A684" w:rsidR="00DC47B8" w:rsidRPr="00DC47B8" w:rsidRDefault="00DC47B8" w:rsidP="00DC47B8">
                      <w:pPr>
                        <w:pStyle w:val="Prrafodelista"/>
                        <w:numPr>
                          <w:ilvl w:val="1"/>
                          <w:numId w:val="2"/>
                        </w:numPr>
                        <w:jc w:val="both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 w:rsidRPr="00DC47B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Art 2D</w:t>
                      </w:r>
                    </w:p>
                    <w:p w14:paraId="4440EAEC" w14:textId="4E7C9D15" w:rsidR="00DC47B8" w:rsidRPr="00DC47B8" w:rsidRDefault="00DC47B8" w:rsidP="00DC47B8">
                      <w:pPr>
                        <w:pStyle w:val="Prrafodelista"/>
                        <w:numPr>
                          <w:ilvl w:val="1"/>
                          <w:numId w:val="2"/>
                        </w:numPr>
                        <w:jc w:val="both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 w:rsidRPr="00DC47B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Art 3D</w:t>
                      </w:r>
                    </w:p>
                    <w:p w14:paraId="1DA31CC7" w14:textId="0E860772" w:rsidR="00DC47B8" w:rsidRPr="00DC47B8" w:rsidRDefault="00DC47B8" w:rsidP="00DC47B8">
                      <w:pPr>
                        <w:pStyle w:val="Prrafodelista"/>
                        <w:numPr>
                          <w:ilvl w:val="1"/>
                          <w:numId w:val="2"/>
                        </w:numPr>
                        <w:jc w:val="both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 w:rsidRPr="00DC47B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Audio</w:t>
                      </w:r>
                    </w:p>
                    <w:p w14:paraId="794CCD82" w14:textId="2EFB7643" w:rsidR="00665FC7" w:rsidRPr="00665FC7" w:rsidRDefault="00665FC7" w:rsidP="00DC47B8">
                      <w:pPr>
                        <w:pStyle w:val="Prrafodelista"/>
                        <w:jc w:val="both"/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</w:p>
                    <w:p w14:paraId="3D838331" w14:textId="77777777" w:rsidR="00665FC7" w:rsidRPr="00665FC7" w:rsidRDefault="00665FC7" w:rsidP="00DC47B8">
                      <w:pPr>
                        <w:pStyle w:val="Prrafodelista"/>
                        <w:jc w:val="both"/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</w:p>
                    <w:p w14:paraId="6137070E" w14:textId="6CD61362" w:rsidR="00DC47B8" w:rsidRPr="00DC47B8" w:rsidRDefault="00DC47B8" w:rsidP="00DC47B8">
                      <w:pPr>
                        <w:jc w:val="both"/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1781B5F" w14:textId="77BDB3DB" w:rsidR="00A97714" w:rsidRDefault="00A97714" w:rsidP="007D5AC1"/>
    <w:p w14:paraId="691B2F64" w14:textId="077B2B99" w:rsidR="00A97714" w:rsidRDefault="00A97714" w:rsidP="007D5AC1"/>
    <w:p w14:paraId="422983D3" w14:textId="52B99413" w:rsidR="00A97714" w:rsidRDefault="00A97714" w:rsidP="007D5AC1"/>
    <w:p w14:paraId="67A5BA9E" w14:textId="2474C637" w:rsidR="00A97714" w:rsidRDefault="00A97714" w:rsidP="007D5AC1"/>
    <w:p w14:paraId="6920196D" w14:textId="7931D032" w:rsidR="00A97714" w:rsidRDefault="00A97714" w:rsidP="007D5AC1"/>
    <w:p w14:paraId="32D50F40" w14:textId="642A93C4" w:rsidR="00A97714" w:rsidRDefault="00A97714" w:rsidP="007D5AC1"/>
    <w:p w14:paraId="2ADAF4BD" w14:textId="48B1ABDF" w:rsidR="00A97714" w:rsidRDefault="00A97714" w:rsidP="007D5AC1"/>
    <w:p w14:paraId="6CB91B08" w14:textId="0D7961EF" w:rsidR="00A97714" w:rsidRDefault="00A97714" w:rsidP="007D5AC1"/>
    <w:p w14:paraId="3621FD25" w14:textId="4F363C23" w:rsidR="00A97714" w:rsidRDefault="00A97714" w:rsidP="007D5AC1"/>
    <w:p w14:paraId="04827142" w14:textId="5AF92307" w:rsidR="00A97714" w:rsidRDefault="00A97714" w:rsidP="007D5AC1"/>
    <w:p w14:paraId="741BE1BB" w14:textId="3060CBE8" w:rsidR="00A97714" w:rsidRDefault="00A97714" w:rsidP="007D5AC1"/>
    <w:p w14:paraId="2D84CB66" w14:textId="700AD58A" w:rsidR="00A97714" w:rsidRDefault="00A97714" w:rsidP="007D5AC1"/>
    <w:p w14:paraId="59AD8CDE" w14:textId="48B2D056" w:rsidR="00A97714" w:rsidRDefault="00A97714" w:rsidP="007D5AC1"/>
    <w:p w14:paraId="53158682" w14:textId="7BD6193E" w:rsidR="00A97714" w:rsidRDefault="00A97714" w:rsidP="007D5AC1"/>
    <w:p w14:paraId="5F934E91" w14:textId="3139F202" w:rsidR="00A97714" w:rsidRDefault="00A97714" w:rsidP="007D5AC1"/>
    <w:p w14:paraId="17060EB2" w14:textId="5E6E7F94" w:rsidR="00A97714" w:rsidRDefault="00A97714" w:rsidP="007D5AC1"/>
    <w:p w14:paraId="50214474" w14:textId="274C015D" w:rsidR="00A97714" w:rsidRDefault="00A97714" w:rsidP="007D5AC1"/>
    <w:p w14:paraId="29DD23DA" w14:textId="77777777" w:rsidR="00A97714" w:rsidRPr="00BD3B05" w:rsidRDefault="00A97714" w:rsidP="007D5AC1"/>
    <w:p w14:paraId="23A34DC7" w14:textId="77777777" w:rsidR="004A73BF" w:rsidRPr="00BD3B05" w:rsidRDefault="004A73BF" w:rsidP="007D5AC1"/>
    <w:p w14:paraId="4AEB95C5" w14:textId="77777777" w:rsidR="004A73BF" w:rsidRPr="00BD3B05" w:rsidRDefault="004A73BF" w:rsidP="007D5AC1"/>
    <w:p w14:paraId="4ADD9589" w14:textId="220DCA66" w:rsidR="004A73BF" w:rsidRPr="00BD3B05" w:rsidRDefault="004A73BF" w:rsidP="007D5AC1"/>
    <w:p w14:paraId="31BE82FC" w14:textId="77777777" w:rsidR="004A73BF" w:rsidRPr="00BD3B05" w:rsidRDefault="004A73BF" w:rsidP="007D5AC1"/>
    <w:p w14:paraId="74B3CBB2" w14:textId="77777777" w:rsidR="004A73BF" w:rsidRPr="00BD3B05" w:rsidRDefault="004A73BF" w:rsidP="007D5AC1"/>
    <w:p w14:paraId="309A56D0" w14:textId="77777777" w:rsidR="004A73BF" w:rsidRPr="00BD3B05" w:rsidRDefault="004A73BF" w:rsidP="007D5AC1"/>
    <w:p w14:paraId="2C0139D0" w14:textId="77777777" w:rsidR="004A73BF" w:rsidRPr="00BD3B05" w:rsidRDefault="004A73BF" w:rsidP="007D5AC1"/>
    <w:p w14:paraId="4613A8A5" w14:textId="77777777" w:rsidR="00F0441F" w:rsidRPr="00BD3B05" w:rsidRDefault="00F0441F" w:rsidP="007D5AC1"/>
    <w:p w14:paraId="7B3991BD" w14:textId="77777777" w:rsidR="00F0441F" w:rsidRPr="00BD3B05" w:rsidRDefault="00F0441F" w:rsidP="007D5AC1"/>
    <w:p w14:paraId="6A98EAA8" w14:textId="359C51D8" w:rsidR="00F0441F" w:rsidRPr="00BD3B05" w:rsidRDefault="00F0441F" w:rsidP="007D5AC1"/>
    <w:p w14:paraId="076F178F" w14:textId="15991192" w:rsidR="00F0441F" w:rsidRPr="00BD3B05" w:rsidRDefault="00F0441F" w:rsidP="007D5AC1"/>
    <w:p w14:paraId="4BE78B56" w14:textId="0934BA7E" w:rsidR="00F0441F" w:rsidRPr="00BD3B05" w:rsidRDefault="00F0441F" w:rsidP="007D5AC1"/>
    <w:p w14:paraId="0CD93989" w14:textId="77777777" w:rsidR="00F0441F" w:rsidRPr="00BD3B05" w:rsidRDefault="00F0441F" w:rsidP="007D5AC1"/>
    <w:p w14:paraId="048107B4" w14:textId="77777777" w:rsidR="00F0441F" w:rsidRPr="00BD3B05" w:rsidRDefault="00F0441F" w:rsidP="007D5AC1"/>
    <w:p w14:paraId="65112A14" w14:textId="09BE4DF6" w:rsidR="00664743" w:rsidRPr="00BD3B05" w:rsidRDefault="00664743" w:rsidP="007D5AC1"/>
    <w:p w14:paraId="5E88291D" w14:textId="34AB6B6A" w:rsidR="00664743" w:rsidRPr="00BD3B05" w:rsidRDefault="00664743" w:rsidP="007D5AC1"/>
    <w:p w14:paraId="289E344C" w14:textId="48A03D08" w:rsidR="00F0441F" w:rsidRPr="00BD3B05" w:rsidRDefault="00F0441F" w:rsidP="007D5AC1"/>
    <w:p w14:paraId="58491DA0" w14:textId="37D97DCB" w:rsidR="00F0441F" w:rsidRPr="00BD3B05" w:rsidRDefault="00F0441F" w:rsidP="007D5AC1"/>
    <w:p w14:paraId="0802710C" w14:textId="77777777" w:rsidR="00F0441F" w:rsidRPr="00BD3B05" w:rsidRDefault="00F0441F" w:rsidP="007D5AC1"/>
    <w:p w14:paraId="60B79EBE" w14:textId="19F212B5" w:rsidR="00F0441F" w:rsidRPr="00BD3B05" w:rsidRDefault="00F0441F" w:rsidP="007D5AC1"/>
    <w:p w14:paraId="7F51C080" w14:textId="77777777" w:rsidR="00F0441F" w:rsidRPr="00BD3B05" w:rsidRDefault="00F0441F" w:rsidP="007D5AC1"/>
    <w:p w14:paraId="7E52FAC3" w14:textId="5985DF01" w:rsidR="00F0441F" w:rsidRPr="00BD3B05" w:rsidRDefault="00F0441F" w:rsidP="007D5AC1"/>
    <w:p w14:paraId="506B0C3E" w14:textId="160D8A60" w:rsidR="00F0441F" w:rsidRPr="00BD3B05" w:rsidRDefault="00F0441F" w:rsidP="007D5AC1"/>
    <w:p w14:paraId="35C174AD" w14:textId="60728548" w:rsidR="00F0441F" w:rsidRPr="00BD3B05" w:rsidRDefault="00F0441F" w:rsidP="007D5AC1"/>
    <w:p w14:paraId="59A5D5A1" w14:textId="005F7409" w:rsidR="00F0441F" w:rsidRPr="00BD3B05" w:rsidRDefault="00F0441F" w:rsidP="007D5AC1"/>
    <w:p w14:paraId="4A0177F3" w14:textId="77777777" w:rsidR="00F0441F" w:rsidRPr="00BD3B05" w:rsidRDefault="00F0441F" w:rsidP="007D5AC1"/>
    <w:p w14:paraId="356385C9" w14:textId="77777777" w:rsidR="00F0441F" w:rsidRPr="00BD3B05" w:rsidRDefault="00F0441F" w:rsidP="007D5AC1"/>
    <w:p w14:paraId="44F2D798" w14:textId="5EB6A759" w:rsidR="00664743" w:rsidRPr="00BD3B05" w:rsidRDefault="00664743" w:rsidP="009D6CB4"/>
    <w:p w14:paraId="3345B338" w14:textId="77777777" w:rsidR="00664743" w:rsidRPr="00BD3B05" w:rsidRDefault="00664743" w:rsidP="007D5AC1"/>
    <w:p w14:paraId="74E52B41" w14:textId="4F8DC387" w:rsidR="00B73B4A" w:rsidRDefault="00B73B4A" w:rsidP="00B73B4A">
      <w:pPr>
        <w:pStyle w:val="Prrafodelista"/>
        <w:numPr>
          <w:ilvl w:val="0"/>
          <w:numId w:val="2"/>
        </w:numPr>
        <w:jc w:val="both"/>
        <w:rPr>
          <w:b/>
          <w:bCs/>
          <w:color w:val="FFFFFF" w:themeColor="background1"/>
          <w:sz w:val="40"/>
          <w:szCs w:val="40"/>
          <w:lang w:val="es-ES"/>
        </w:rPr>
      </w:pPr>
      <w:r w:rsidRPr="00B73B4A">
        <w:rPr>
          <w:sz w:val="32"/>
          <w:szCs w:val="32"/>
        </w:rPr>
        <w:lastRenderedPageBreak/>
        <w:drawing>
          <wp:anchor distT="0" distB="0" distL="114300" distR="114300" simplePos="0" relativeHeight="251660288" behindDoc="1" locked="0" layoutInCell="1" allowOverlap="1" wp14:anchorId="7C6DD4E7" wp14:editId="494F3A03">
            <wp:simplePos x="0" y="0"/>
            <wp:positionH relativeFrom="margin">
              <wp:align>right</wp:align>
            </wp:positionH>
            <wp:positionV relativeFrom="paragraph">
              <wp:posOffset>-620395</wp:posOffset>
            </wp:positionV>
            <wp:extent cx="7969885" cy="10164445"/>
            <wp:effectExtent l="0" t="0" r="0" b="8255"/>
            <wp:wrapNone/>
            <wp:docPr id="583" name="Imagen 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9885" cy="1016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3B4A">
        <w:rPr>
          <w:b/>
          <w:bCs/>
          <w:color w:val="FFFFFF" w:themeColor="background1"/>
          <w:sz w:val="40"/>
          <w:szCs w:val="40"/>
          <w:lang w:val="es-ES"/>
        </w:rPr>
        <w:t>Introduction</w:t>
      </w:r>
    </w:p>
    <w:p w14:paraId="0C92EB70" w14:textId="467058FA" w:rsidR="00B73B4A" w:rsidRDefault="00B73B4A" w:rsidP="00B73B4A">
      <w:pPr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5F124A62" w14:textId="5BBC6A17" w:rsidR="00B73B4A" w:rsidRDefault="00B73B4A" w:rsidP="00B73B4A">
      <w:pPr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663EE20C" w14:textId="1572E391" w:rsidR="00B73B4A" w:rsidRDefault="00B73B4A" w:rsidP="00B73B4A">
      <w:pPr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7390F928" w14:textId="1BB35850" w:rsidR="00B73B4A" w:rsidRDefault="00B73B4A" w:rsidP="00B73B4A">
      <w:pPr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6EC7B35E" w14:textId="6860C1E1" w:rsidR="00B73B4A" w:rsidRDefault="00B73B4A" w:rsidP="00B73B4A">
      <w:pPr>
        <w:pStyle w:val="Prrafodelista"/>
        <w:numPr>
          <w:ilvl w:val="1"/>
          <w:numId w:val="2"/>
        </w:numPr>
        <w:jc w:val="both"/>
        <w:rPr>
          <w:b/>
          <w:bCs/>
          <w:color w:val="FFFFFF" w:themeColor="background1"/>
          <w:sz w:val="40"/>
          <w:szCs w:val="40"/>
          <w:lang w:val="es-ES"/>
        </w:rPr>
      </w:pPr>
      <w:r w:rsidRPr="00B73B4A">
        <w:rPr>
          <w:b/>
          <w:bCs/>
          <w:color w:val="FFFFFF" w:themeColor="background1"/>
          <w:sz w:val="40"/>
          <w:szCs w:val="40"/>
          <w:lang w:val="es-ES"/>
        </w:rPr>
        <w:t>Game Concept</w:t>
      </w:r>
    </w:p>
    <w:p w14:paraId="62FAC474" w14:textId="494F8FAD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0C47AB27" w14:textId="347DBFB3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57300946" w14:textId="68E094B3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0AB581CE" w14:textId="70416917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18698C79" w14:textId="243EADD7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139FC735" w14:textId="73A9F546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5A336109" w14:textId="001E719D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2AF93142" w14:textId="34E384AD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17659E97" w14:textId="3081D41C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7FB2F40F" w14:textId="0F49E501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6ABB2223" w14:textId="77777777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3C79C567" w14:textId="77777777" w:rsidR="00B73B4A" w:rsidRP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7E391DF2" w14:textId="28197A20" w:rsidR="00B73B4A" w:rsidRDefault="00B73B4A" w:rsidP="00B73B4A">
      <w:pPr>
        <w:pStyle w:val="Prrafodelista"/>
        <w:numPr>
          <w:ilvl w:val="1"/>
          <w:numId w:val="2"/>
        </w:numPr>
        <w:jc w:val="both"/>
        <w:rPr>
          <w:b/>
          <w:bCs/>
          <w:color w:val="FFFFFF" w:themeColor="background1"/>
          <w:sz w:val="40"/>
          <w:szCs w:val="40"/>
          <w:lang w:val="es-ES"/>
        </w:rPr>
      </w:pPr>
      <w:r w:rsidRPr="00B73B4A">
        <w:rPr>
          <w:b/>
          <w:bCs/>
          <w:color w:val="FFFFFF" w:themeColor="background1"/>
          <w:sz w:val="40"/>
          <w:szCs w:val="40"/>
          <w:lang w:val="es-ES"/>
        </w:rPr>
        <w:t>Principal Characteristiscs</w:t>
      </w:r>
    </w:p>
    <w:p w14:paraId="746ED631" w14:textId="2DD14D07" w:rsidR="00B73B4A" w:rsidRDefault="00B73B4A" w:rsidP="00B73B4A">
      <w:pPr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5184CF1F" w14:textId="6F0AC056" w:rsidR="00B73B4A" w:rsidRDefault="00B73B4A" w:rsidP="00B73B4A">
      <w:pPr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0A81888C" w14:textId="26602C84" w:rsidR="00B73B4A" w:rsidRDefault="00B73B4A" w:rsidP="00B73B4A">
      <w:pPr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52988CA2" w14:textId="41580409" w:rsidR="00B73B4A" w:rsidRDefault="00B73B4A" w:rsidP="00B73B4A">
      <w:pPr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689F974C" w14:textId="4D7C2A22" w:rsidR="00B73B4A" w:rsidRDefault="00B73B4A" w:rsidP="00B73B4A">
      <w:pPr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2F6926EE" w14:textId="7007445C" w:rsidR="00B73B4A" w:rsidRDefault="00B73B4A" w:rsidP="00B73B4A">
      <w:pPr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61D67DB3" w14:textId="7CA114AA" w:rsidR="00B73B4A" w:rsidRDefault="00B73B4A" w:rsidP="00B73B4A">
      <w:pPr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4AA2B964" w14:textId="5FAF0013" w:rsidR="00B73B4A" w:rsidRDefault="00B73B4A" w:rsidP="00B73B4A">
      <w:pPr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57A2D56F" w14:textId="1CE2D8D2" w:rsidR="00B73B4A" w:rsidRDefault="00B73B4A" w:rsidP="00B73B4A">
      <w:pPr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45A4AD6E" w14:textId="599E3731" w:rsidR="00B73B4A" w:rsidRDefault="00B73B4A" w:rsidP="00B73B4A">
      <w:pPr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25B831A9" w14:textId="77777777" w:rsidR="00B73B4A" w:rsidRPr="00B73B4A" w:rsidRDefault="00B73B4A" w:rsidP="00B73B4A">
      <w:pPr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029814DD" w14:textId="77777777" w:rsidR="00B73B4A" w:rsidRPr="00B73B4A" w:rsidRDefault="00B73B4A" w:rsidP="00B73B4A">
      <w:pPr>
        <w:pStyle w:val="Prrafodelista"/>
        <w:rPr>
          <w:b/>
          <w:bCs/>
          <w:color w:val="FFFFFF" w:themeColor="background1"/>
          <w:sz w:val="40"/>
          <w:szCs w:val="40"/>
          <w:lang w:val="es-ES"/>
        </w:rPr>
      </w:pPr>
    </w:p>
    <w:p w14:paraId="43CD9F40" w14:textId="77777777" w:rsidR="00B73B4A" w:rsidRDefault="00B73B4A" w:rsidP="00B73B4A">
      <w:pPr>
        <w:pStyle w:val="Prrafodelista"/>
        <w:ind w:left="1440"/>
        <w:jc w:val="both"/>
      </w:pPr>
    </w:p>
    <w:p w14:paraId="673BF7A3" w14:textId="42414BB2" w:rsidR="00B73B4A" w:rsidRP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40"/>
          <w:szCs w:val="40"/>
          <w:lang w:val="es-ES"/>
        </w:rPr>
      </w:pPr>
      <w:r>
        <w:lastRenderedPageBreak/>
        <w:drawing>
          <wp:anchor distT="0" distB="0" distL="114300" distR="114300" simplePos="0" relativeHeight="251668480" behindDoc="1" locked="0" layoutInCell="1" allowOverlap="1" wp14:anchorId="7EC4251A" wp14:editId="5A62C29D">
            <wp:simplePos x="0" y="0"/>
            <wp:positionH relativeFrom="column">
              <wp:posOffset>-2590800</wp:posOffset>
            </wp:positionH>
            <wp:positionV relativeFrom="paragraph">
              <wp:posOffset>-940526</wp:posOffset>
            </wp:positionV>
            <wp:extent cx="10144813" cy="10069286"/>
            <wp:effectExtent l="0" t="0" r="8890" b="8255"/>
            <wp:wrapNone/>
            <wp:docPr id="590" name="Imagen 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4692" cy="1007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ED668" w14:textId="19D0E5AB" w:rsidR="00B73B4A" w:rsidRDefault="00B73B4A" w:rsidP="00B73B4A">
      <w:pPr>
        <w:pStyle w:val="Prrafodelista"/>
        <w:numPr>
          <w:ilvl w:val="1"/>
          <w:numId w:val="2"/>
        </w:numPr>
        <w:jc w:val="both"/>
        <w:rPr>
          <w:b/>
          <w:bCs/>
          <w:color w:val="FFFFFF" w:themeColor="background1"/>
          <w:sz w:val="40"/>
          <w:szCs w:val="40"/>
          <w:lang w:val="es-ES"/>
        </w:rPr>
      </w:pPr>
      <w:r w:rsidRPr="00B73B4A">
        <w:rPr>
          <w:b/>
          <w:bCs/>
          <w:color w:val="FFFFFF" w:themeColor="background1"/>
          <w:sz w:val="40"/>
          <w:szCs w:val="40"/>
          <w:lang w:val="es-ES"/>
        </w:rPr>
        <w:t>Game Gender</w:t>
      </w:r>
    </w:p>
    <w:p w14:paraId="7E07826C" w14:textId="42632495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707F2E42" w14:textId="5A1E9AC7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6324A76C" w14:textId="1037BFFE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45CD1A03" w14:textId="686BBB68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08016837" w14:textId="3907BAE1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78992CB7" w14:textId="77777777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2AFD93AF" w14:textId="485BC28D" w:rsidR="00B73B4A" w:rsidRP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35B4399C" w14:textId="275566A9" w:rsidR="00B73B4A" w:rsidRDefault="00B73B4A" w:rsidP="00B73B4A">
      <w:pPr>
        <w:pStyle w:val="Prrafodelista"/>
        <w:numPr>
          <w:ilvl w:val="1"/>
          <w:numId w:val="2"/>
        </w:numPr>
        <w:jc w:val="both"/>
        <w:rPr>
          <w:b/>
          <w:bCs/>
          <w:color w:val="FFFFFF" w:themeColor="background1"/>
          <w:sz w:val="40"/>
          <w:szCs w:val="40"/>
          <w:lang w:val="es-ES"/>
        </w:rPr>
      </w:pPr>
      <w:r w:rsidRPr="00B73B4A">
        <w:rPr>
          <w:b/>
          <w:bCs/>
          <w:color w:val="FFFFFF" w:themeColor="background1"/>
          <w:sz w:val="40"/>
          <w:szCs w:val="40"/>
          <w:lang w:val="es-ES"/>
        </w:rPr>
        <w:t>Public of the game</w:t>
      </w:r>
    </w:p>
    <w:p w14:paraId="125036BE" w14:textId="631887FC" w:rsidR="00B73B4A" w:rsidRDefault="00B73B4A" w:rsidP="00B73B4A">
      <w:pPr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3F25C5AF" w14:textId="271D9D12" w:rsidR="00B73B4A" w:rsidRDefault="00B73B4A" w:rsidP="00B73B4A">
      <w:pPr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361F94DB" w14:textId="749E5CD0" w:rsidR="00B73B4A" w:rsidRDefault="00B73B4A" w:rsidP="00B73B4A">
      <w:pPr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7A5B8DCC" w14:textId="255BBD3A" w:rsidR="00B73B4A" w:rsidRDefault="00B73B4A" w:rsidP="00B73B4A">
      <w:pPr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4B77261F" w14:textId="34FE5B1D" w:rsidR="00B73B4A" w:rsidRDefault="00B73B4A" w:rsidP="00B73B4A">
      <w:pPr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1CFA37F0" w14:textId="77777777" w:rsidR="00B73B4A" w:rsidRPr="00B73B4A" w:rsidRDefault="00B73B4A" w:rsidP="00B73B4A">
      <w:pPr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494B938A" w14:textId="77777777" w:rsidR="00B73B4A" w:rsidRPr="00B73B4A" w:rsidRDefault="00B73B4A" w:rsidP="00B73B4A">
      <w:pPr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5E12E9D1" w14:textId="36E6B374" w:rsidR="00B73B4A" w:rsidRDefault="00B73B4A" w:rsidP="00B73B4A">
      <w:pPr>
        <w:pStyle w:val="Prrafodelista"/>
        <w:numPr>
          <w:ilvl w:val="1"/>
          <w:numId w:val="2"/>
        </w:numPr>
        <w:jc w:val="both"/>
        <w:rPr>
          <w:b/>
          <w:bCs/>
          <w:color w:val="FFFFFF" w:themeColor="background1"/>
          <w:sz w:val="40"/>
          <w:szCs w:val="40"/>
          <w:lang w:val="es-ES"/>
        </w:rPr>
      </w:pPr>
      <w:r w:rsidRPr="00B73B4A">
        <w:rPr>
          <w:b/>
          <w:bCs/>
          <w:color w:val="FFFFFF" w:themeColor="background1"/>
          <w:sz w:val="40"/>
          <w:szCs w:val="40"/>
          <w:lang w:val="es-ES"/>
        </w:rPr>
        <w:t>Visual Style</w:t>
      </w:r>
    </w:p>
    <w:p w14:paraId="4B7F3DE2" w14:textId="13DCC876" w:rsidR="00B73B4A" w:rsidRDefault="00B73B4A" w:rsidP="00B73B4A">
      <w:pPr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18030999" w14:textId="4793E4EF" w:rsidR="00B73B4A" w:rsidRDefault="00B73B4A" w:rsidP="00B73B4A">
      <w:pPr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0FC28110" w14:textId="33DE0D4B" w:rsidR="00B73B4A" w:rsidRDefault="00B73B4A" w:rsidP="00B73B4A">
      <w:pPr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68B0BED9" w14:textId="5F968B68" w:rsidR="00B73B4A" w:rsidRDefault="00B73B4A" w:rsidP="00B73B4A">
      <w:pPr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72005255" w14:textId="72620401" w:rsidR="00B73B4A" w:rsidRPr="00B73B4A" w:rsidRDefault="00B73B4A" w:rsidP="00B73B4A">
      <w:pPr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16A0D018" w14:textId="55AB5A3F" w:rsidR="00B73B4A" w:rsidRDefault="00B73B4A" w:rsidP="00B73B4A">
      <w:pPr>
        <w:pStyle w:val="Prrafodelista"/>
        <w:numPr>
          <w:ilvl w:val="1"/>
          <w:numId w:val="2"/>
        </w:numPr>
        <w:jc w:val="both"/>
        <w:rPr>
          <w:b/>
          <w:bCs/>
          <w:color w:val="FFFFFF" w:themeColor="background1"/>
          <w:sz w:val="40"/>
          <w:szCs w:val="40"/>
          <w:lang w:val="es-ES"/>
        </w:rPr>
      </w:pPr>
      <w:r w:rsidRPr="00B73B4A">
        <w:rPr>
          <w:b/>
          <w:bCs/>
          <w:color w:val="FFFFFF" w:themeColor="background1"/>
          <w:sz w:val="40"/>
          <w:szCs w:val="40"/>
          <w:lang w:val="es-ES"/>
        </w:rPr>
        <w:t>Game Scope</w:t>
      </w:r>
    </w:p>
    <w:p w14:paraId="29B20E8F" w14:textId="221A1270" w:rsidR="00B73B4A" w:rsidRDefault="00B73B4A" w:rsidP="00B73B4A">
      <w:pPr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5D422927" w14:textId="4E31AE89" w:rsidR="00B73B4A" w:rsidRDefault="00B73B4A" w:rsidP="00B73B4A">
      <w:pPr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630190CA" w14:textId="4E1C791D" w:rsidR="00B73B4A" w:rsidRDefault="00B73B4A" w:rsidP="00B73B4A">
      <w:pPr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355F1E4F" w14:textId="1D1A8F33" w:rsidR="00B73B4A" w:rsidRDefault="00B73B4A" w:rsidP="00B73B4A">
      <w:pPr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1EF44A7B" w14:textId="1CDA17F1" w:rsidR="00B73B4A" w:rsidRDefault="00B73B4A" w:rsidP="00B73B4A">
      <w:pPr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75D5486C" w14:textId="42055CC4" w:rsidR="00B73B4A" w:rsidRDefault="00B73B4A" w:rsidP="00B73B4A">
      <w:pPr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62C49CA6" w14:textId="77777777" w:rsidR="00B73B4A" w:rsidRPr="00B73B4A" w:rsidRDefault="00B73B4A" w:rsidP="00B73B4A">
      <w:pPr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4780B473" w14:textId="77777777" w:rsidR="00B73B4A" w:rsidRPr="00B73B4A" w:rsidRDefault="00B73B4A" w:rsidP="00B73B4A">
      <w:pPr>
        <w:pStyle w:val="Prrafodelista"/>
        <w:rPr>
          <w:b/>
          <w:bCs/>
          <w:color w:val="FFFFFF" w:themeColor="background1"/>
          <w:sz w:val="40"/>
          <w:szCs w:val="40"/>
          <w:lang w:val="es-ES"/>
        </w:rPr>
      </w:pPr>
      <w:r w:rsidRPr="00B73B4A">
        <w:rPr>
          <w:sz w:val="32"/>
          <w:szCs w:val="32"/>
        </w:rPr>
        <w:lastRenderedPageBreak/>
        <w:drawing>
          <wp:anchor distT="0" distB="0" distL="114300" distR="114300" simplePos="0" relativeHeight="251674624" behindDoc="1" locked="0" layoutInCell="1" allowOverlap="1" wp14:anchorId="2192ACE6" wp14:editId="2BCC3F76">
            <wp:simplePos x="0" y="0"/>
            <wp:positionH relativeFrom="margin">
              <wp:posOffset>-373487</wp:posOffset>
            </wp:positionH>
            <wp:positionV relativeFrom="paragraph">
              <wp:posOffset>-676355</wp:posOffset>
            </wp:positionV>
            <wp:extent cx="7969774" cy="13236181"/>
            <wp:effectExtent l="0" t="0" r="0" b="381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2505" cy="1324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BBD25" w14:textId="77777777" w:rsidR="00B73B4A" w:rsidRPr="00B73B4A" w:rsidRDefault="00B73B4A" w:rsidP="00B73B4A">
      <w:pPr>
        <w:pStyle w:val="Prrafodelista"/>
        <w:numPr>
          <w:ilvl w:val="0"/>
          <w:numId w:val="2"/>
        </w:numPr>
        <w:jc w:val="center"/>
        <w:rPr>
          <w:b/>
          <w:bCs/>
          <w:color w:val="FFFFFF" w:themeColor="background1"/>
          <w:sz w:val="48"/>
          <w:szCs w:val="48"/>
          <w:lang w:val="es-ES"/>
        </w:rPr>
      </w:pPr>
      <w:r w:rsidRPr="00B73B4A">
        <w:rPr>
          <w:b/>
          <w:bCs/>
          <w:color w:val="FFFFFF" w:themeColor="background1"/>
          <w:sz w:val="48"/>
          <w:szCs w:val="48"/>
          <w:lang w:val="es-ES"/>
        </w:rPr>
        <w:t>Game mechanics</w:t>
      </w:r>
    </w:p>
    <w:p w14:paraId="214406DD" w14:textId="2A416249" w:rsidR="00B73B4A" w:rsidRDefault="00B73B4A" w:rsidP="00B73B4A">
      <w:pPr>
        <w:pStyle w:val="Prrafodelista"/>
        <w:numPr>
          <w:ilvl w:val="1"/>
          <w:numId w:val="2"/>
        </w:numPr>
        <w:jc w:val="both"/>
        <w:rPr>
          <w:b/>
          <w:bCs/>
          <w:color w:val="FFFFFF" w:themeColor="background1"/>
          <w:sz w:val="32"/>
          <w:szCs w:val="32"/>
          <w:lang w:val="es-ES"/>
        </w:rPr>
      </w:pPr>
      <w:r w:rsidRPr="00DC47B8">
        <w:rPr>
          <w:b/>
          <w:bCs/>
          <w:color w:val="FFFFFF" w:themeColor="background1"/>
          <w:sz w:val="32"/>
          <w:szCs w:val="32"/>
          <w:lang w:val="es-ES"/>
        </w:rPr>
        <w:t>Gameplay</w:t>
      </w:r>
    </w:p>
    <w:p w14:paraId="29645513" w14:textId="0920897B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4046E36A" w14:textId="7A8F2808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60FFA288" w14:textId="4A0B1D56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27715598" w14:textId="41ED6A88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4C1CB3BB" w14:textId="12A75C15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39845045" w14:textId="77777777" w:rsidR="00B73B4A" w:rsidRPr="00DC47B8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49C81EA2" w14:textId="24083B37" w:rsidR="00B73B4A" w:rsidRDefault="00B73B4A" w:rsidP="00B73B4A">
      <w:pPr>
        <w:pStyle w:val="Prrafodelista"/>
        <w:numPr>
          <w:ilvl w:val="1"/>
          <w:numId w:val="2"/>
        </w:numPr>
        <w:jc w:val="both"/>
        <w:rPr>
          <w:b/>
          <w:bCs/>
          <w:color w:val="FFFFFF" w:themeColor="background1"/>
          <w:sz w:val="32"/>
          <w:szCs w:val="32"/>
          <w:lang w:val="es-ES"/>
        </w:rPr>
      </w:pPr>
      <w:r w:rsidRPr="00DC47B8">
        <w:rPr>
          <w:b/>
          <w:bCs/>
          <w:color w:val="FFFFFF" w:themeColor="background1"/>
          <w:sz w:val="32"/>
          <w:szCs w:val="32"/>
          <w:lang w:val="es-ES"/>
        </w:rPr>
        <w:t>Story</w:t>
      </w:r>
    </w:p>
    <w:p w14:paraId="6AD45FC8" w14:textId="706B5B56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619BF0CB" w14:textId="36719402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3E47D8A8" w14:textId="654F8D41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37EAE9DB" w14:textId="4A1A37F9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6AE214E2" w14:textId="7E48229A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30645B91" w14:textId="151999A1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122761B3" w14:textId="77777777" w:rsidR="00B73B4A" w:rsidRPr="00DC47B8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1D4BF83B" w14:textId="0BDBC9F3" w:rsidR="00B73B4A" w:rsidRDefault="00B73B4A" w:rsidP="00B73B4A">
      <w:pPr>
        <w:pStyle w:val="Prrafodelista"/>
        <w:numPr>
          <w:ilvl w:val="1"/>
          <w:numId w:val="2"/>
        </w:numPr>
        <w:jc w:val="both"/>
        <w:rPr>
          <w:b/>
          <w:bCs/>
          <w:color w:val="FFFFFF" w:themeColor="background1"/>
          <w:sz w:val="32"/>
          <w:szCs w:val="32"/>
          <w:lang w:val="es-ES"/>
        </w:rPr>
      </w:pPr>
      <w:r w:rsidRPr="00DC47B8">
        <w:rPr>
          <w:b/>
          <w:bCs/>
          <w:color w:val="FFFFFF" w:themeColor="background1"/>
          <w:sz w:val="32"/>
          <w:szCs w:val="32"/>
          <w:lang w:val="es-ES"/>
        </w:rPr>
        <w:t>Map Generation</w:t>
      </w:r>
    </w:p>
    <w:p w14:paraId="09DF326B" w14:textId="529DDCC1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0D2AC690" w14:textId="3D102BC0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306B2963" w14:textId="1A1F7D21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45101D60" w14:textId="1643C32B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40A3138D" w14:textId="4B31D446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51A96948" w14:textId="6B38BF8D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7B19809A" w14:textId="1C6781DE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49EDE71B" w14:textId="46C7DF42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7CCCC8C1" w14:textId="573E95E3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17091662" w14:textId="52AC7D2D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3E4AFD71" w14:textId="77777777" w:rsidR="00B73B4A" w:rsidRPr="00DC47B8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067EBEF0" w14:textId="2BBA7727" w:rsidR="00B73B4A" w:rsidRDefault="00B73B4A" w:rsidP="00B73B4A">
      <w:pPr>
        <w:pStyle w:val="Prrafodelista"/>
        <w:numPr>
          <w:ilvl w:val="1"/>
          <w:numId w:val="2"/>
        </w:numPr>
        <w:jc w:val="both"/>
        <w:rPr>
          <w:b/>
          <w:bCs/>
          <w:color w:val="FFFFFF" w:themeColor="background1"/>
          <w:sz w:val="32"/>
          <w:szCs w:val="32"/>
          <w:lang w:val="es-ES"/>
        </w:rPr>
      </w:pPr>
      <w:r w:rsidRPr="00DC47B8">
        <w:rPr>
          <w:b/>
          <w:bCs/>
          <w:color w:val="FFFFFF" w:themeColor="background1"/>
          <w:sz w:val="32"/>
          <w:szCs w:val="32"/>
          <w:lang w:val="es-ES"/>
        </w:rPr>
        <w:t>Characters</w:t>
      </w:r>
    </w:p>
    <w:p w14:paraId="2B79EDC2" w14:textId="7FA2F61A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29C8405A" w14:textId="77777777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67A83D07" w14:textId="3C3A1766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1BA08670" w14:textId="78523D1E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05FF9E37" w14:textId="3A655044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5BC50197" w14:textId="2FDAE33C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7B4C456B" w14:textId="381004CB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5994C160" w14:textId="3ACB73B7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2A230647" w14:textId="77777777" w:rsidR="00B73B4A" w:rsidRPr="00DC47B8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476FA5F3" w14:textId="0894A6DB" w:rsidR="00B73B4A" w:rsidRDefault="00B73B4A" w:rsidP="00B73B4A">
      <w:pPr>
        <w:pStyle w:val="Prrafodelista"/>
        <w:numPr>
          <w:ilvl w:val="1"/>
          <w:numId w:val="2"/>
        </w:numPr>
        <w:jc w:val="both"/>
        <w:rPr>
          <w:b/>
          <w:bCs/>
          <w:color w:val="FFFFFF" w:themeColor="background1"/>
          <w:sz w:val="32"/>
          <w:szCs w:val="32"/>
          <w:lang w:val="es-ES"/>
        </w:rPr>
      </w:pPr>
      <w:r>
        <w:drawing>
          <wp:anchor distT="0" distB="0" distL="114300" distR="114300" simplePos="0" relativeHeight="251676672" behindDoc="1" locked="0" layoutInCell="1" allowOverlap="1" wp14:anchorId="67C6F0B6" wp14:editId="269FD6B0">
            <wp:simplePos x="0" y="0"/>
            <wp:positionH relativeFrom="column">
              <wp:posOffset>0</wp:posOffset>
            </wp:positionH>
            <wp:positionV relativeFrom="paragraph">
              <wp:posOffset>-799011</wp:posOffset>
            </wp:positionV>
            <wp:extent cx="10144722" cy="11571423"/>
            <wp:effectExtent l="0" t="0" r="952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0692" cy="1157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47B8">
        <w:rPr>
          <w:b/>
          <w:bCs/>
          <w:color w:val="FFFFFF" w:themeColor="background1"/>
          <w:sz w:val="32"/>
          <w:szCs w:val="32"/>
          <w:lang w:val="es-ES"/>
        </w:rPr>
        <w:t>Enemies</w:t>
      </w:r>
    </w:p>
    <w:p w14:paraId="6A5E0702" w14:textId="028EF850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0FFDFAA1" w14:textId="62C75207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043BEDC7" w14:textId="28BB3F51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2E0495DE" w14:textId="757EB1F9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01281902" w14:textId="64458412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090B8E8E" w14:textId="3BEDB66B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1421F50B" w14:textId="2A4F3942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3A9476F6" w14:textId="6CA47D87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7D708CCA" w14:textId="09A0BA07" w:rsidR="00B73B4A" w:rsidRPr="00DC47B8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213E2DED" w14:textId="61D61F30" w:rsidR="00B73B4A" w:rsidRDefault="00B73B4A" w:rsidP="00B73B4A">
      <w:pPr>
        <w:pStyle w:val="Prrafodelista"/>
        <w:numPr>
          <w:ilvl w:val="1"/>
          <w:numId w:val="2"/>
        </w:numPr>
        <w:jc w:val="both"/>
        <w:rPr>
          <w:b/>
          <w:bCs/>
          <w:color w:val="FFFFFF" w:themeColor="background1"/>
          <w:sz w:val="32"/>
          <w:szCs w:val="32"/>
          <w:lang w:val="es-ES"/>
        </w:rPr>
      </w:pPr>
      <w:r w:rsidRPr="00DC47B8">
        <w:rPr>
          <w:b/>
          <w:bCs/>
          <w:color w:val="FFFFFF" w:themeColor="background1"/>
          <w:sz w:val="32"/>
          <w:szCs w:val="32"/>
          <w:lang w:val="es-ES"/>
        </w:rPr>
        <w:t>Movement and physics</w:t>
      </w:r>
    </w:p>
    <w:p w14:paraId="6E774D60" w14:textId="01238D9A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44F77715" w14:textId="11B05033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719F62E2" w14:textId="0AA17828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6F8B5A57" w14:textId="2887E6EF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69494E9B" w14:textId="3C5989D8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5209EEC5" w14:textId="6219EA75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1744841E" w14:textId="4EDD7B06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52E3AF9C" w14:textId="716A5AF5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14EE5700" w14:textId="61B357BE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1F1E9655" w14:textId="49747923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292CBA0D" w14:textId="7D910CAA" w:rsidR="00B73B4A" w:rsidRPr="00DC47B8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69749DFC" w14:textId="6644890D" w:rsidR="00B73B4A" w:rsidRDefault="00B73B4A" w:rsidP="00B73B4A">
      <w:pPr>
        <w:pStyle w:val="Prrafodelista"/>
        <w:numPr>
          <w:ilvl w:val="1"/>
          <w:numId w:val="2"/>
        </w:numPr>
        <w:jc w:val="both"/>
        <w:rPr>
          <w:b/>
          <w:bCs/>
          <w:color w:val="FFFFFF" w:themeColor="background1"/>
          <w:sz w:val="32"/>
          <w:szCs w:val="32"/>
          <w:lang w:val="es-ES"/>
        </w:rPr>
      </w:pPr>
      <w:r w:rsidRPr="00DC47B8">
        <w:rPr>
          <w:b/>
          <w:bCs/>
          <w:color w:val="FFFFFF" w:themeColor="background1"/>
          <w:sz w:val="32"/>
          <w:szCs w:val="32"/>
          <w:lang w:val="es-ES"/>
        </w:rPr>
        <w:t>Controls</w:t>
      </w:r>
    </w:p>
    <w:p w14:paraId="6E4AA963" w14:textId="415129DC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61BFB02A" w14:textId="11D633E5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61919C99" w14:textId="6D59169A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4AF6F06D" w14:textId="7E725BC3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043743B3" w14:textId="572CE73E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70B01EB8" w14:textId="2F9779F2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612E118D" w14:textId="3F6449DB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0572252A" w14:textId="07085E21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670FCF5C" w14:textId="1491B28A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7188AA9F" w14:textId="23067778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4A220B0A" w14:textId="170E4D4F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1AB89EE7" w14:textId="37B4B72B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2AE3CFC1" w14:textId="00A5DE82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7655C7F6" w14:textId="53E5250C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18CB2C55" w14:textId="77777777" w:rsidR="00B73B4A" w:rsidRPr="00DC47B8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39DDB1ED" w14:textId="13E470E0" w:rsidR="00B73B4A" w:rsidRPr="00DC47B8" w:rsidRDefault="00B73B4A" w:rsidP="00B73B4A">
      <w:pPr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08FFA1B9" w14:textId="6BCC381D" w:rsidR="00B73B4A" w:rsidRDefault="00B73B4A" w:rsidP="00B73B4A">
      <w:pPr>
        <w:pStyle w:val="Prrafodelista"/>
        <w:numPr>
          <w:ilvl w:val="0"/>
          <w:numId w:val="2"/>
        </w:numPr>
        <w:jc w:val="center"/>
        <w:rPr>
          <w:b/>
          <w:bCs/>
          <w:color w:val="FFFFFF" w:themeColor="background1"/>
          <w:sz w:val="52"/>
          <w:szCs w:val="52"/>
          <w:lang w:val="es-ES"/>
        </w:rPr>
      </w:pPr>
      <w:r>
        <w:drawing>
          <wp:anchor distT="0" distB="0" distL="114300" distR="114300" simplePos="0" relativeHeight="251678720" behindDoc="1" locked="0" layoutInCell="1" allowOverlap="1" wp14:anchorId="74B15F02" wp14:editId="59E22522">
            <wp:simplePos x="0" y="0"/>
            <wp:positionH relativeFrom="margin">
              <wp:posOffset>-511629</wp:posOffset>
            </wp:positionH>
            <wp:positionV relativeFrom="paragraph">
              <wp:posOffset>-1092654</wp:posOffset>
            </wp:positionV>
            <wp:extent cx="10143490" cy="16784051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3490" cy="16784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3B4A">
        <w:rPr>
          <w:b/>
          <w:bCs/>
          <w:color w:val="FFFFFF" w:themeColor="background1"/>
          <w:sz w:val="52"/>
          <w:szCs w:val="52"/>
          <w:lang w:val="es-ES"/>
        </w:rPr>
        <w:t>Interface</w:t>
      </w:r>
    </w:p>
    <w:p w14:paraId="11C02927" w14:textId="5734C373" w:rsidR="00B73B4A" w:rsidRDefault="00B73B4A" w:rsidP="00B73B4A">
      <w:pPr>
        <w:jc w:val="center"/>
        <w:rPr>
          <w:b/>
          <w:bCs/>
          <w:color w:val="FFFFFF" w:themeColor="background1"/>
          <w:sz w:val="52"/>
          <w:szCs w:val="52"/>
          <w:lang w:val="es-ES"/>
        </w:rPr>
      </w:pPr>
    </w:p>
    <w:p w14:paraId="733CB345" w14:textId="525BBB42" w:rsidR="00B73B4A" w:rsidRPr="00B73B4A" w:rsidRDefault="00B73B4A" w:rsidP="00B73B4A">
      <w:pPr>
        <w:rPr>
          <w:b/>
          <w:bCs/>
          <w:color w:val="FFFFFF" w:themeColor="background1"/>
          <w:sz w:val="52"/>
          <w:szCs w:val="52"/>
          <w:lang w:val="es-ES"/>
        </w:rPr>
      </w:pPr>
    </w:p>
    <w:p w14:paraId="51EBFAC4" w14:textId="065440F7" w:rsidR="00B73B4A" w:rsidRDefault="00B73B4A" w:rsidP="00B73B4A">
      <w:pPr>
        <w:pStyle w:val="Prrafodelista"/>
        <w:numPr>
          <w:ilvl w:val="1"/>
          <w:numId w:val="2"/>
        </w:numPr>
        <w:jc w:val="both"/>
        <w:rPr>
          <w:b/>
          <w:bCs/>
          <w:color w:val="FFFFFF" w:themeColor="background1"/>
          <w:sz w:val="32"/>
          <w:szCs w:val="32"/>
          <w:lang w:val="es-ES"/>
        </w:rPr>
      </w:pPr>
      <w:r w:rsidRPr="00DC47B8">
        <w:rPr>
          <w:b/>
          <w:bCs/>
          <w:color w:val="FFFFFF" w:themeColor="background1"/>
          <w:sz w:val="32"/>
          <w:szCs w:val="32"/>
          <w:lang w:val="es-ES"/>
        </w:rPr>
        <w:t>Videogame FlowChart</w:t>
      </w:r>
    </w:p>
    <w:p w14:paraId="694CEE83" w14:textId="5767CB2B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7C4D8479" w14:textId="44E0121D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6323BBA0" w14:textId="6CE1C1D6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2BD63158" w14:textId="532FC786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6B062F40" w14:textId="674FA6B4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75BB3C5A" w14:textId="2B07374B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4EE0EF9E" w14:textId="26556328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34C9B871" w14:textId="39B5A8C2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0917EEED" w14:textId="7635A268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02A46559" w14:textId="77D0BAA8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1D95A922" w14:textId="11864FB3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68AC5167" w14:textId="35BBD248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017EE349" w14:textId="7BE213CC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2B1E86BA" w14:textId="4D235820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5FF89332" w14:textId="5E33E19E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07635F4A" w14:textId="0A4B5B26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07F47C4D" w14:textId="495151FD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4FC343B5" w14:textId="110946B5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2BEA39F7" w14:textId="53BE72A6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4C4133CE" w14:textId="7C6D3615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04C0B214" w14:textId="6F7C52D9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0F8347C5" w14:textId="3A650AA3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5155E049" w14:textId="668A3EE3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609B79A8" w14:textId="47971126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0979C6F5" w14:textId="1FD26AEA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665C588A" w14:textId="7FBD958C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271F1FE3" w14:textId="7016FD09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3CF63D9A" w14:textId="4DA6162F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77ADEFB9" w14:textId="66D28690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358133FB" w14:textId="38B3ECB7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698CFBB9" w14:textId="60A1E0D7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3D3B82E1" w14:textId="2F18C55C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6458292B" w14:textId="25305327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49F2D4A9" w14:textId="03D53AE7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4AE4DFC9" w14:textId="77777777" w:rsidR="00B73B4A" w:rsidRDefault="00B73B4A" w:rsidP="00B73B4A">
      <w:pPr>
        <w:pStyle w:val="Prrafodelista"/>
        <w:ind w:left="1440"/>
        <w:jc w:val="both"/>
      </w:pPr>
    </w:p>
    <w:p w14:paraId="26416BCA" w14:textId="6FCA9C8E" w:rsidR="00B73B4A" w:rsidRPr="00DC47B8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  <w:r>
        <w:drawing>
          <wp:anchor distT="0" distB="0" distL="114300" distR="114300" simplePos="0" relativeHeight="251680768" behindDoc="1" locked="0" layoutInCell="1" allowOverlap="1" wp14:anchorId="05B67BEF" wp14:editId="32C5E9C0">
            <wp:simplePos x="0" y="0"/>
            <wp:positionH relativeFrom="margin">
              <wp:align>left</wp:align>
            </wp:positionH>
            <wp:positionV relativeFrom="paragraph">
              <wp:posOffset>-1234440</wp:posOffset>
            </wp:positionV>
            <wp:extent cx="10144125" cy="12800828"/>
            <wp:effectExtent l="0" t="0" r="0" b="127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4125" cy="1280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0012C2" w14:textId="6DA54124" w:rsidR="00B73B4A" w:rsidRDefault="00B73B4A" w:rsidP="00B73B4A">
      <w:pPr>
        <w:pStyle w:val="Prrafodelista"/>
        <w:numPr>
          <w:ilvl w:val="1"/>
          <w:numId w:val="2"/>
        </w:numPr>
        <w:jc w:val="both"/>
        <w:rPr>
          <w:b/>
          <w:bCs/>
          <w:color w:val="FFFFFF" w:themeColor="background1"/>
          <w:sz w:val="32"/>
          <w:szCs w:val="32"/>
          <w:lang w:val="es-ES"/>
        </w:rPr>
      </w:pPr>
      <w:r w:rsidRPr="00DC47B8">
        <w:rPr>
          <w:b/>
          <w:bCs/>
          <w:color w:val="FFFFFF" w:themeColor="background1"/>
          <w:sz w:val="32"/>
          <w:szCs w:val="32"/>
          <w:lang w:val="es-ES"/>
        </w:rPr>
        <w:t>Menu</w:t>
      </w:r>
    </w:p>
    <w:p w14:paraId="77C0EC79" w14:textId="5CFC0B91" w:rsidR="00B73B4A" w:rsidRDefault="00B73B4A" w:rsidP="00B73B4A">
      <w:pPr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4C54B17C" w14:textId="6829CCE4" w:rsidR="00B73B4A" w:rsidRDefault="00B73B4A" w:rsidP="00B73B4A">
      <w:pPr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26A647C8" w14:textId="541C8E49" w:rsidR="00B73B4A" w:rsidRDefault="00B73B4A" w:rsidP="00B73B4A">
      <w:pPr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668B5D0F" w14:textId="0B7E00CA" w:rsidR="00B73B4A" w:rsidRDefault="00B73B4A" w:rsidP="00B73B4A">
      <w:pPr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7BF0EDEA" w14:textId="64E43479" w:rsidR="00B73B4A" w:rsidRDefault="00B73B4A" w:rsidP="00B73B4A">
      <w:pPr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21BDF993" w14:textId="101C3A4C" w:rsidR="00B73B4A" w:rsidRDefault="00B73B4A" w:rsidP="00B73B4A">
      <w:pPr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25F52A70" w14:textId="77777777" w:rsidR="00B73B4A" w:rsidRPr="00B73B4A" w:rsidRDefault="00B73B4A" w:rsidP="00B73B4A">
      <w:pPr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4EDC8959" w14:textId="4969C056" w:rsidR="00B73B4A" w:rsidRDefault="00B73B4A" w:rsidP="00B73B4A">
      <w:pPr>
        <w:pStyle w:val="Prrafodelista"/>
        <w:numPr>
          <w:ilvl w:val="1"/>
          <w:numId w:val="2"/>
        </w:numPr>
        <w:jc w:val="both"/>
        <w:rPr>
          <w:b/>
          <w:bCs/>
          <w:color w:val="FFFFFF" w:themeColor="background1"/>
          <w:sz w:val="32"/>
          <w:szCs w:val="32"/>
          <w:lang w:val="es-ES"/>
        </w:rPr>
      </w:pPr>
      <w:r w:rsidRPr="00DC47B8">
        <w:rPr>
          <w:b/>
          <w:bCs/>
          <w:color w:val="FFFFFF" w:themeColor="background1"/>
          <w:sz w:val="32"/>
          <w:szCs w:val="32"/>
          <w:lang w:val="es-ES"/>
        </w:rPr>
        <w:t>Credits</w:t>
      </w:r>
    </w:p>
    <w:p w14:paraId="79047F2D" w14:textId="3AE0D64A" w:rsidR="00B73B4A" w:rsidRDefault="00B73B4A" w:rsidP="00B73B4A">
      <w:pPr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5E89BB02" w14:textId="64D82BAB" w:rsidR="00B73B4A" w:rsidRDefault="00B73B4A" w:rsidP="00B73B4A">
      <w:pPr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54102732" w14:textId="0ABC8E78" w:rsidR="00B73B4A" w:rsidRDefault="00B73B4A" w:rsidP="00B73B4A">
      <w:pPr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7EB25B3F" w14:textId="1B636EEF" w:rsidR="00B73B4A" w:rsidRDefault="00B73B4A" w:rsidP="00B73B4A">
      <w:pPr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50A381CB" w14:textId="2BB720B7" w:rsidR="00B73B4A" w:rsidRDefault="00B73B4A" w:rsidP="00B73B4A">
      <w:pPr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2B6EC966" w14:textId="77777777" w:rsidR="00B73B4A" w:rsidRPr="00B73B4A" w:rsidRDefault="00B73B4A" w:rsidP="00B73B4A">
      <w:pPr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7D8DF23F" w14:textId="54311B61" w:rsidR="00B73B4A" w:rsidRDefault="00B73B4A" w:rsidP="00B73B4A">
      <w:pPr>
        <w:pStyle w:val="Prrafodelista"/>
        <w:numPr>
          <w:ilvl w:val="1"/>
          <w:numId w:val="2"/>
        </w:numPr>
        <w:jc w:val="both"/>
        <w:rPr>
          <w:b/>
          <w:bCs/>
          <w:color w:val="FFFFFF" w:themeColor="background1"/>
          <w:sz w:val="32"/>
          <w:szCs w:val="32"/>
          <w:lang w:val="es-ES"/>
        </w:rPr>
      </w:pPr>
      <w:r w:rsidRPr="00DC47B8">
        <w:rPr>
          <w:b/>
          <w:bCs/>
          <w:color w:val="FFFFFF" w:themeColor="background1"/>
          <w:sz w:val="32"/>
          <w:szCs w:val="32"/>
          <w:lang w:val="es-ES"/>
        </w:rPr>
        <w:t>Profile selection</w:t>
      </w:r>
    </w:p>
    <w:p w14:paraId="7AF44375" w14:textId="22CFFEC6" w:rsidR="00B73B4A" w:rsidRDefault="00B73B4A" w:rsidP="00B73B4A">
      <w:pPr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206DB106" w14:textId="2B2CE469" w:rsidR="00B73B4A" w:rsidRDefault="00B73B4A" w:rsidP="00B73B4A">
      <w:pPr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74435094" w14:textId="5577460F" w:rsidR="00B73B4A" w:rsidRDefault="00B73B4A" w:rsidP="00B73B4A">
      <w:pPr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5BC796DF" w14:textId="12F3D8A8" w:rsidR="00B73B4A" w:rsidRDefault="00B73B4A" w:rsidP="00B73B4A">
      <w:pPr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2FCB713C" w14:textId="2AC3DA39" w:rsidR="00B73B4A" w:rsidRDefault="00B73B4A" w:rsidP="00B73B4A">
      <w:pPr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369784DD" w14:textId="6DD0E90D" w:rsidR="00B73B4A" w:rsidRDefault="00B73B4A" w:rsidP="00B73B4A">
      <w:pPr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02897E9A" w14:textId="77777777" w:rsidR="00B73B4A" w:rsidRPr="00B73B4A" w:rsidRDefault="00B73B4A" w:rsidP="00B73B4A">
      <w:pPr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49934FB3" w14:textId="4969F7AA" w:rsidR="00B73B4A" w:rsidRDefault="00B73B4A" w:rsidP="00B73B4A">
      <w:pPr>
        <w:pStyle w:val="Prrafodelista"/>
        <w:numPr>
          <w:ilvl w:val="1"/>
          <w:numId w:val="2"/>
        </w:numPr>
        <w:jc w:val="both"/>
        <w:rPr>
          <w:b/>
          <w:bCs/>
          <w:color w:val="FFFFFF" w:themeColor="background1"/>
          <w:sz w:val="32"/>
          <w:szCs w:val="32"/>
          <w:lang w:val="es-ES"/>
        </w:rPr>
      </w:pPr>
      <w:r w:rsidRPr="00DC47B8">
        <w:rPr>
          <w:b/>
          <w:bCs/>
          <w:color w:val="FFFFFF" w:themeColor="background1"/>
          <w:sz w:val="32"/>
          <w:szCs w:val="32"/>
          <w:lang w:val="es-ES"/>
        </w:rPr>
        <w:t>Character selection</w:t>
      </w:r>
    </w:p>
    <w:p w14:paraId="014EFFD7" w14:textId="4EB98EBB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3FA57B8B" w14:textId="4A81601B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6050D921" w14:textId="18A6A15B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4B88D5C8" w14:textId="5B7E3C8F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14E6312A" w14:textId="5DF8CB5B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2C9E5D9E" w14:textId="527A3E07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36AA8542" w14:textId="46C71256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5E175385" w14:textId="3FEBECD5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58E98736" w14:textId="11F508AC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005A711A" w14:textId="28B191EB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420EC2DB" w14:textId="77777777" w:rsidR="00B73B4A" w:rsidRPr="00B73B4A" w:rsidRDefault="00B73B4A" w:rsidP="00B73B4A">
      <w:pPr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2625033E" w14:textId="77777777" w:rsidR="00B73B4A" w:rsidRP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336566C3" w14:textId="687330D3" w:rsidR="00B73B4A" w:rsidRDefault="00B73B4A" w:rsidP="00B73B4A">
      <w:pPr>
        <w:pStyle w:val="Prrafodelista"/>
        <w:numPr>
          <w:ilvl w:val="1"/>
          <w:numId w:val="2"/>
        </w:numPr>
        <w:jc w:val="both"/>
        <w:rPr>
          <w:b/>
          <w:bCs/>
          <w:color w:val="FFFFFF" w:themeColor="background1"/>
          <w:sz w:val="32"/>
          <w:szCs w:val="32"/>
          <w:lang w:val="es-ES"/>
        </w:rPr>
      </w:pPr>
      <w:r>
        <w:drawing>
          <wp:anchor distT="0" distB="0" distL="114300" distR="114300" simplePos="0" relativeHeight="251682816" behindDoc="1" locked="0" layoutInCell="1" allowOverlap="1" wp14:anchorId="0E54376B" wp14:editId="1E9C5054">
            <wp:simplePos x="0" y="0"/>
            <wp:positionH relativeFrom="column">
              <wp:posOffset>0</wp:posOffset>
            </wp:positionH>
            <wp:positionV relativeFrom="paragraph">
              <wp:posOffset>-1092926</wp:posOffset>
            </wp:positionV>
            <wp:extent cx="10144125" cy="14303057"/>
            <wp:effectExtent l="0" t="0" r="0" b="381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6540" cy="1430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47B8">
        <w:rPr>
          <w:b/>
          <w:bCs/>
          <w:color w:val="FFFFFF" w:themeColor="background1"/>
          <w:sz w:val="32"/>
          <w:szCs w:val="32"/>
          <w:lang w:val="es-ES"/>
        </w:rPr>
        <w:t>Difficulty selection</w:t>
      </w:r>
    </w:p>
    <w:p w14:paraId="5BF94628" w14:textId="4BE2E493" w:rsidR="00B73B4A" w:rsidRDefault="00B73B4A" w:rsidP="00B73B4A">
      <w:pPr>
        <w:pStyle w:val="Prrafodelista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363B7E41" w14:textId="23675237" w:rsidR="00B73B4A" w:rsidRDefault="00B73B4A" w:rsidP="00B73B4A">
      <w:pPr>
        <w:pStyle w:val="Prrafodelista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4DC9D036" w14:textId="460A71E9" w:rsidR="00B73B4A" w:rsidRDefault="00B73B4A" w:rsidP="00B73B4A">
      <w:pPr>
        <w:pStyle w:val="Prrafodelista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5019B073" w14:textId="0493150E" w:rsidR="00B73B4A" w:rsidRDefault="00B73B4A" w:rsidP="00B73B4A">
      <w:pPr>
        <w:pStyle w:val="Prrafodelista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199B756F" w14:textId="7BF4D167" w:rsidR="00B73B4A" w:rsidRDefault="00B73B4A" w:rsidP="00B73B4A">
      <w:pPr>
        <w:pStyle w:val="Prrafodelista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7A125174" w14:textId="52BF347D" w:rsidR="00B73B4A" w:rsidRDefault="00B73B4A" w:rsidP="00B73B4A">
      <w:pPr>
        <w:pStyle w:val="Prrafodelista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434BC6D2" w14:textId="4E5B44A8" w:rsidR="00B73B4A" w:rsidRDefault="00B73B4A" w:rsidP="00B73B4A">
      <w:pPr>
        <w:pStyle w:val="Prrafodelista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113795D3" w14:textId="1C7B8616" w:rsidR="00B73B4A" w:rsidRDefault="00B73B4A" w:rsidP="00B73B4A">
      <w:pPr>
        <w:pStyle w:val="Prrafodelista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49D3C9F1" w14:textId="5CF6F51F" w:rsidR="00B73B4A" w:rsidRDefault="00B73B4A" w:rsidP="00B73B4A">
      <w:pPr>
        <w:pStyle w:val="Prrafodelista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0926868C" w14:textId="77777777" w:rsidR="00B73B4A" w:rsidRPr="00DC47B8" w:rsidRDefault="00B73B4A" w:rsidP="00B73B4A">
      <w:pPr>
        <w:pStyle w:val="Prrafodelista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54240D6C" w14:textId="46CF80BA" w:rsidR="00B73B4A" w:rsidRDefault="00B73B4A" w:rsidP="00B73B4A">
      <w:pPr>
        <w:pStyle w:val="Prrafodelista"/>
        <w:numPr>
          <w:ilvl w:val="1"/>
          <w:numId w:val="2"/>
        </w:numPr>
        <w:jc w:val="both"/>
        <w:rPr>
          <w:b/>
          <w:bCs/>
          <w:color w:val="FFFFFF" w:themeColor="background1"/>
          <w:sz w:val="32"/>
          <w:szCs w:val="32"/>
          <w:lang w:val="es-ES"/>
        </w:rPr>
      </w:pPr>
      <w:r w:rsidRPr="00DC47B8">
        <w:rPr>
          <w:b/>
          <w:bCs/>
          <w:color w:val="FFFFFF" w:themeColor="background1"/>
          <w:sz w:val="32"/>
          <w:szCs w:val="32"/>
          <w:lang w:val="es-ES"/>
        </w:rPr>
        <w:t>Punctuation</w:t>
      </w:r>
    </w:p>
    <w:p w14:paraId="12AFE5E3" w14:textId="0112FD8D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5095B3A8" w14:textId="0B3E62B2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77254387" w14:textId="6B9C9923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71ABC0BC" w14:textId="5EA690EB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5E206B52" w14:textId="1CC20D0C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5B7B3A2F" w14:textId="2173F917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79279CED" w14:textId="7FBC2B6D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70DAF433" w14:textId="1D01039C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4C3CABA7" w14:textId="4E91F3BE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5040A434" w14:textId="5AE8331C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18FD994F" w14:textId="587AE2F1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17CDF00C" w14:textId="77777777" w:rsidR="00B73B4A" w:rsidRPr="00DC47B8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0623C620" w14:textId="74FA2D46" w:rsidR="00B73B4A" w:rsidRDefault="00B73B4A" w:rsidP="00B73B4A">
      <w:pPr>
        <w:pStyle w:val="Prrafodelista"/>
        <w:numPr>
          <w:ilvl w:val="1"/>
          <w:numId w:val="2"/>
        </w:numPr>
        <w:jc w:val="both"/>
        <w:rPr>
          <w:b/>
          <w:bCs/>
          <w:color w:val="FFFFFF" w:themeColor="background1"/>
          <w:sz w:val="32"/>
          <w:szCs w:val="32"/>
          <w:lang w:val="es-ES"/>
        </w:rPr>
      </w:pPr>
      <w:r w:rsidRPr="00DC47B8">
        <w:rPr>
          <w:b/>
          <w:bCs/>
          <w:color w:val="FFFFFF" w:themeColor="background1"/>
          <w:sz w:val="32"/>
          <w:szCs w:val="32"/>
          <w:lang w:val="es-ES"/>
        </w:rPr>
        <w:t>Level end</w:t>
      </w:r>
    </w:p>
    <w:p w14:paraId="3CA7C8C5" w14:textId="1D12A06F" w:rsidR="00B73B4A" w:rsidRDefault="00B73B4A" w:rsidP="00B73B4A">
      <w:pPr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6EA190EC" w14:textId="6F72E59D" w:rsidR="00B73B4A" w:rsidRDefault="00B73B4A" w:rsidP="00B73B4A">
      <w:pPr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3B172040" w14:textId="013D1A02" w:rsidR="00B73B4A" w:rsidRDefault="00B73B4A" w:rsidP="00B73B4A">
      <w:pPr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201B81A4" w14:textId="77777777" w:rsidR="00B73B4A" w:rsidRPr="00B73B4A" w:rsidRDefault="00B73B4A" w:rsidP="00B73B4A">
      <w:pPr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64263424" w14:textId="28AB36ED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4B66E083" w14:textId="630439AD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11152855" w14:textId="73B8FD13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1AD1A496" w14:textId="298408F9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619CCA05" w14:textId="0996DB8F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134D7C90" w14:textId="02ACA2CF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6E8272EE" w14:textId="1D800B13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5435A00F" w14:textId="5E906E5F" w:rsidR="00B73B4A" w:rsidRPr="00DC47B8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25745D98" w14:textId="776CA478" w:rsidR="00B73B4A" w:rsidRPr="00DC47B8" w:rsidRDefault="00B73B4A" w:rsidP="00B73B4A">
      <w:pPr>
        <w:pStyle w:val="Prrafodelista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7C374AE2" w14:textId="1DEE76EC" w:rsidR="00B73B4A" w:rsidRPr="00B73B4A" w:rsidRDefault="00B73B4A" w:rsidP="00B73B4A">
      <w:pPr>
        <w:pStyle w:val="Prrafodelista"/>
        <w:numPr>
          <w:ilvl w:val="0"/>
          <w:numId w:val="2"/>
        </w:numPr>
        <w:jc w:val="center"/>
        <w:rPr>
          <w:b/>
          <w:bCs/>
          <w:color w:val="FFFFFF" w:themeColor="background1"/>
          <w:sz w:val="52"/>
          <w:szCs w:val="52"/>
          <w:lang w:val="es-ES"/>
        </w:rPr>
      </w:pPr>
      <w:r w:rsidRPr="00B73B4A">
        <w:rPr>
          <w:sz w:val="32"/>
          <w:szCs w:val="32"/>
        </w:rPr>
        <w:lastRenderedPageBreak/>
        <w:drawing>
          <wp:anchor distT="0" distB="0" distL="114300" distR="114300" simplePos="0" relativeHeight="251684864" behindDoc="1" locked="0" layoutInCell="1" allowOverlap="1" wp14:anchorId="26195A63" wp14:editId="17DB42DA">
            <wp:simplePos x="0" y="0"/>
            <wp:positionH relativeFrom="margin">
              <wp:posOffset>-244698</wp:posOffset>
            </wp:positionH>
            <wp:positionV relativeFrom="paragraph">
              <wp:posOffset>-552825</wp:posOffset>
            </wp:positionV>
            <wp:extent cx="7969774" cy="17272635"/>
            <wp:effectExtent l="0" t="0" r="0" b="571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9774" cy="1727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3B4A">
        <w:rPr>
          <w:b/>
          <w:bCs/>
          <w:color w:val="FFFFFF" w:themeColor="background1"/>
          <w:sz w:val="52"/>
          <w:szCs w:val="52"/>
          <w:lang w:val="es-ES"/>
        </w:rPr>
        <w:t>Art</w:t>
      </w:r>
    </w:p>
    <w:p w14:paraId="452751BB" w14:textId="10775BFC" w:rsidR="00B73B4A" w:rsidRDefault="00B73B4A" w:rsidP="00B73B4A">
      <w:pPr>
        <w:pStyle w:val="Prrafodelista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4E109F59" w14:textId="6EBDFA23" w:rsidR="00B73B4A" w:rsidRDefault="00B73B4A" w:rsidP="00B73B4A">
      <w:pPr>
        <w:pStyle w:val="Prrafodelista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093204A2" w14:textId="04A7548C" w:rsidR="00B73B4A" w:rsidRDefault="00B73B4A" w:rsidP="00B73B4A">
      <w:pPr>
        <w:pStyle w:val="Prrafodelista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15DD5E31" w14:textId="77777777" w:rsidR="00B73B4A" w:rsidRPr="00DC47B8" w:rsidRDefault="00B73B4A" w:rsidP="00B73B4A">
      <w:pPr>
        <w:pStyle w:val="Prrafodelista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7040C8EB" w14:textId="7B3F0C75" w:rsidR="00B73B4A" w:rsidRDefault="00B73B4A" w:rsidP="00B73B4A">
      <w:pPr>
        <w:pStyle w:val="Prrafodelista"/>
        <w:numPr>
          <w:ilvl w:val="1"/>
          <w:numId w:val="2"/>
        </w:numPr>
        <w:jc w:val="both"/>
        <w:rPr>
          <w:b/>
          <w:bCs/>
          <w:color w:val="FFFFFF" w:themeColor="background1"/>
          <w:sz w:val="32"/>
          <w:szCs w:val="32"/>
          <w:lang w:val="es-ES"/>
        </w:rPr>
      </w:pPr>
      <w:r w:rsidRPr="00DC47B8">
        <w:rPr>
          <w:b/>
          <w:bCs/>
          <w:color w:val="FFFFFF" w:themeColor="background1"/>
          <w:sz w:val="32"/>
          <w:szCs w:val="32"/>
          <w:lang w:val="es-ES"/>
        </w:rPr>
        <w:t>Art 2D</w:t>
      </w:r>
    </w:p>
    <w:p w14:paraId="3CCDF065" w14:textId="438C3153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744D26CC" w14:textId="4ED664A8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11E06750" w14:textId="68E81937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2B1C32D1" w14:textId="73D63B9D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7CB9DF02" w14:textId="01AD3C01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6DE3919B" w14:textId="4E55DDB2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4F26E648" w14:textId="225D3239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6C5C74EB" w14:textId="77777777" w:rsidR="00B73B4A" w:rsidRPr="00DC47B8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0068D34A" w14:textId="31FE4EC3" w:rsidR="00B73B4A" w:rsidRDefault="00B73B4A" w:rsidP="00B73B4A">
      <w:pPr>
        <w:pStyle w:val="Prrafodelista"/>
        <w:numPr>
          <w:ilvl w:val="1"/>
          <w:numId w:val="2"/>
        </w:numPr>
        <w:jc w:val="both"/>
        <w:rPr>
          <w:b/>
          <w:bCs/>
          <w:color w:val="FFFFFF" w:themeColor="background1"/>
          <w:sz w:val="32"/>
          <w:szCs w:val="32"/>
          <w:lang w:val="es-ES"/>
        </w:rPr>
      </w:pPr>
      <w:r w:rsidRPr="00DC47B8">
        <w:rPr>
          <w:b/>
          <w:bCs/>
          <w:color w:val="FFFFFF" w:themeColor="background1"/>
          <w:sz w:val="32"/>
          <w:szCs w:val="32"/>
          <w:lang w:val="es-ES"/>
        </w:rPr>
        <w:t>Art 3D</w:t>
      </w:r>
    </w:p>
    <w:p w14:paraId="04205E31" w14:textId="68CA3EFC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31DF4ACD" w14:textId="5E455A9C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25B1FF18" w14:textId="38940F31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23178B9E" w14:textId="5953E472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026FBE29" w14:textId="13DEEF15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6A86B758" w14:textId="4D349D16" w:rsid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767B20F7" w14:textId="77777777" w:rsidR="00B73B4A" w:rsidRPr="00DC47B8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507E715C" w14:textId="532D627A" w:rsidR="00B73B4A" w:rsidRPr="00DC47B8" w:rsidRDefault="00B73B4A" w:rsidP="00B73B4A">
      <w:pPr>
        <w:pStyle w:val="Prrafodelista"/>
        <w:numPr>
          <w:ilvl w:val="1"/>
          <w:numId w:val="2"/>
        </w:numPr>
        <w:jc w:val="both"/>
        <w:rPr>
          <w:b/>
          <w:bCs/>
          <w:color w:val="FFFFFF" w:themeColor="background1"/>
          <w:sz w:val="32"/>
          <w:szCs w:val="32"/>
          <w:lang w:val="es-ES"/>
        </w:rPr>
      </w:pPr>
      <w:r w:rsidRPr="00DC47B8">
        <w:rPr>
          <w:b/>
          <w:bCs/>
          <w:color w:val="FFFFFF" w:themeColor="background1"/>
          <w:sz w:val="32"/>
          <w:szCs w:val="32"/>
          <w:lang w:val="es-ES"/>
        </w:rPr>
        <w:t>Audio</w:t>
      </w:r>
    </w:p>
    <w:p w14:paraId="1DCFA819" w14:textId="77777777" w:rsidR="00B73B4A" w:rsidRPr="00665FC7" w:rsidRDefault="00B73B4A" w:rsidP="00B73B4A">
      <w:pPr>
        <w:pStyle w:val="Prrafodelista"/>
        <w:jc w:val="both"/>
        <w:rPr>
          <w:b/>
          <w:bCs/>
          <w:sz w:val="32"/>
          <w:szCs w:val="32"/>
          <w:lang w:val="es-ES"/>
        </w:rPr>
      </w:pPr>
    </w:p>
    <w:p w14:paraId="2ED549E5" w14:textId="56A241DA" w:rsidR="00B73B4A" w:rsidRPr="00B73B4A" w:rsidRDefault="00B73B4A" w:rsidP="00B73B4A">
      <w:pPr>
        <w:pStyle w:val="Prrafodelista"/>
        <w:ind w:left="1440"/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4A4FB460" w14:textId="7AF0590B" w:rsidR="00B73B4A" w:rsidRPr="00B73B4A" w:rsidRDefault="00B73B4A" w:rsidP="00B73B4A">
      <w:pPr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678131B2" w14:textId="6E399B2F" w:rsidR="00B73B4A" w:rsidRDefault="00B73B4A" w:rsidP="00B73B4A">
      <w:pPr>
        <w:pStyle w:val="Prrafodelista"/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16C044B5" w14:textId="5363A5A2" w:rsidR="00B73B4A" w:rsidRPr="00B73B4A" w:rsidRDefault="00B73B4A" w:rsidP="00B73B4A">
      <w:pPr>
        <w:pStyle w:val="Prrafodelista"/>
        <w:jc w:val="both"/>
        <w:rPr>
          <w:b/>
          <w:bCs/>
          <w:color w:val="FFFFFF" w:themeColor="background1"/>
          <w:sz w:val="40"/>
          <w:szCs w:val="40"/>
          <w:lang w:val="es-ES"/>
        </w:rPr>
      </w:pPr>
    </w:p>
    <w:p w14:paraId="73ACBD93" w14:textId="77777777" w:rsidR="00B73B4A" w:rsidRPr="00DC47B8" w:rsidRDefault="00B73B4A" w:rsidP="00B73B4A">
      <w:pPr>
        <w:pStyle w:val="Prrafodelista"/>
        <w:jc w:val="both"/>
        <w:rPr>
          <w:b/>
          <w:bCs/>
          <w:color w:val="FFFFFF" w:themeColor="background1"/>
          <w:sz w:val="32"/>
          <w:szCs w:val="32"/>
          <w:lang w:val="es-ES"/>
        </w:rPr>
      </w:pPr>
    </w:p>
    <w:p w14:paraId="13F94363" w14:textId="0E03F038" w:rsidR="00664743" w:rsidRPr="00BD3B05" w:rsidRDefault="00664743" w:rsidP="007D5AC1"/>
    <w:p w14:paraId="5C9AF0D9" w14:textId="1CA26618" w:rsidR="00F0441F" w:rsidRPr="00BD3B05" w:rsidRDefault="00F0441F" w:rsidP="007D5AC1"/>
    <w:p w14:paraId="3F16A467" w14:textId="77777777" w:rsidR="00664743" w:rsidRPr="00BD3B05" w:rsidRDefault="00664743" w:rsidP="007D5AC1"/>
    <w:p w14:paraId="62ADC8A6" w14:textId="2F725D4C" w:rsidR="00664743" w:rsidRPr="00BD3B05" w:rsidRDefault="00664743" w:rsidP="007D5AC1"/>
    <w:sectPr w:rsidR="00664743" w:rsidRPr="00BD3B05" w:rsidSect="002D2E2F">
      <w:headerReference w:type="default" r:id="rId13"/>
      <w:footerReference w:type="default" r:id="rId14"/>
      <w:pgSz w:w="11906" w:h="16838"/>
      <w:pgMar w:top="0" w:right="26" w:bottom="0" w:left="0" w:header="708" w:footer="3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EBA8D" w14:textId="77777777" w:rsidR="00AE1E78" w:rsidRDefault="00AE1E78">
      <w:r>
        <w:separator/>
      </w:r>
    </w:p>
  </w:endnote>
  <w:endnote w:type="continuationSeparator" w:id="0">
    <w:p w14:paraId="254E6550" w14:textId="77777777" w:rsidR="00AE1E78" w:rsidRDefault="00AE1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">
    <w:altName w:val="Century Gothic"/>
    <w:charset w:val="00"/>
    <w:family w:val="auto"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265F2" w14:textId="6302B3FB" w:rsidR="00F0441F" w:rsidRPr="00B3059B" w:rsidRDefault="00F707E5" w:rsidP="002D2E2F">
    <w:pPr>
      <w:pStyle w:val="Piedepgina"/>
      <w:tabs>
        <w:tab w:val="clear" w:pos="4677"/>
        <w:tab w:val="center" w:pos="2160"/>
      </w:tabs>
      <w:ind w:left="540" w:right="540"/>
      <w:jc w:val="right"/>
      <w:rPr>
        <w:rFonts w:ascii="Verdana" w:hAnsi="Verdana"/>
      </w:rPr>
    </w:pPr>
    <w:r w:rsidRPr="00B3059B">
      <w:rPr>
        <w:rFonts w:ascii="Verdana" w:hAnsi="Verdan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2831E6C" wp14:editId="1F9CF228">
              <wp:simplePos x="0" y="0"/>
              <wp:positionH relativeFrom="column">
                <wp:posOffset>228600</wp:posOffset>
              </wp:positionH>
              <wp:positionV relativeFrom="paragraph">
                <wp:posOffset>-123190</wp:posOffset>
              </wp:positionV>
              <wp:extent cx="7086600" cy="0"/>
              <wp:effectExtent l="9525" t="5080" r="9525" b="1397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86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EE8B5B"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-9.7pt" to="8in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"/>
          </w:pict>
        </mc:Fallback>
      </mc:AlternateContent>
    </w:r>
    <w:r w:rsidR="00664743" w:rsidRPr="00B3059B">
      <w:rPr>
        <w:rFonts w:ascii="Verdana" w:hAnsi="Verdana"/>
      </w:rPr>
      <w:t xml:space="preserve"> </w:t>
    </w:r>
    <w:r w:rsidR="00664743" w:rsidRPr="00B3059B">
      <w:rPr>
        <w:rFonts w:ascii="Verdana" w:hAnsi="Verdana"/>
      </w:rPr>
      <w:fldChar w:fldCharType="begin"/>
    </w:r>
    <w:r w:rsidR="00664743" w:rsidRPr="00B3059B">
      <w:rPr>
        <w:rFonts w:ascii="Verdana" w:hAnsi="Verdana"/>
      </w:rPr>
      <w:instrText xml:space="preserve"> PAGE </w:instrText>
    </w:r>
    <w:r w:rsidR="00664743" w:rsidRPr="00B3059B">
      <w:rPr>
        <w:rFonts w:ascii="Verdana" w:hAnsi="Verdana"/>
      </w:rPr>
      <w:fldChar w:fldCharType="separate"/>
    </w:r>
    <w:r w:rsidR="002D2292">
      <w:rPr>
        <w:rFonts w:ascii="Verdana" w:hAnsi="Verdana"/>
      </w:rPr>
      <w:t>3</w:t>
    </w:r>
    <w:r w:rsidR="00664743" w:rsidRPr="00B3059B">
      <w:rPr>
        <w:rFonts w:ascii="Verdana" w:hAnsi="Verdana"/>
      </w:rPr>
      <w:fldChar w:fldCharType="end"/>
    </w:r>
    <w:r w:rsidR="00664743" w:rsidRPr="00B3059B">
      <w:rPr>
        <w:rFonts w:ascii="Verdana" w:hAnsi="Verdana"/>
      </w:rPr>
      <w:t xml:space="preserve"> </w:t>
    </w:r>
  </w:p>
  <w:p w14:paraId="7144BB82" w14:textId="77777777" w:rsidR="00A97714" w:rsidRDefault="00A97714" w:rsidP="002D2E2F">
    <w:pPr>
      <w:pStyle w:val="Piedepgina"/>
      <w:tabs>
        <w:tab w:val="clear" w:pos="4677"/>
        <w:tab w:val="center" w:pos="2160"/>
      </w:tabs>
      <w:ind w:left="540" w:right="540"/>
      <w:rPr>
        <w:rFonts w:ascii="Verdana" w:hAnsi="Verdana" w:cs="Arial"/>
        <w:color w:val="000000"/>
      </w:rPr>
    </w:pPr>
    <w:r>
      <w:rPr>
        <w:rFonts w:ascii="Verdana" w:hAnsi="Verdana" w:cs="Arial"/>
        <w:color w:val="000000"/>
      </w:rPr>
      <w:t>Polimi on Fire!</w:t>
    </w:r>
  </w:p>
  <w:p w14:paraId="1A6DDAF8" w14:textId="65FC9FF2" w:rsidR="002D2E2F" w:rsidRPr="00B3059B" w:rsidRDefault="00A97714" w:rsidP="002D2E2F">
    <w:pPr>
      <w:pStyle w:val="Piedepgina"/>
      <w:tabs>
        <w:tab w:val="clear" w:pos="4677"/>
        <w:tab w:val="center" w:pos="2160"/>
      </w:tabs>
      <w:ind w:left="540" w:right="540"/>
      <w:rPr>
        <w:rFonts w:ascii="Verdana" w:hAnsi="Verdana"/>
      </w:rPr>
    </w:pPr>
    <w:r>
      <w:rPr>
        <w:rFonts w:ascii="Verdana" w:hAnsi="Verdana" w:cs="Arial"/>
        <w:color w:val="000000"/>
      </w:rPr>
      <w:t>Team Erasmus Game design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3FD30" w14:textId="77777777" w:rsidR="00AE1E78" w:rsidRDefault="00AE1E78">
      <w:r>
        <w:separator/>
      </w:r>
    </w:p>
  </w:footnote>
  <w:footnote w:type="continuationSeparator" w:id="0">
    <w:p w14:paraId="23B9D715" w14:textId="77777777" w:rsidR="00AE1E78" w:rsidRDefault="00AE1E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5EA61" w14:textId="77777777" w:rsidR="002D2E2F" w:rsidRPr="00B3059B" w:rsidRDefault="002D2E2F" w:rsidP="002D2E2F">
    <w:pPr>
      <w:pStyle w:val="Encabezado"/>
      <w:ind w:left="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3D0E3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4F65E39"/>
    <w:multiLevelType w:val="multilevel"/>
    <w:tmpl w:val="D2C2E3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>
      <o:colormru v:ext="edit" colors="#a81e0c,#620804,#c9d6f3,#eaeaea,#f2f2f2,#e2d8cf,#b9121c,#2a000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14"/>
    <w:rsid w:val="00003A1E"/>
    <w:rsid w:val="00014F9F"/>
    <w:rsid w:val="000264F0"/>
    <w:rsid w:val="000368CB"/>
    <w:rsid w:val="000456E6"/>
    <w:rsid w:val="00045DDF"/>
    <w:rsid w:val="0005583E"/>
    <w:rsid w:val="0006159B"/>
    <w:rsid w:val="00061B2D"/>
    <w:rsid w:val="00063942"/>
    <w:rsid w:val="000709AE"/>
    <w:rsid w:val="00087EBA"/>
    <w:rsid w:val="00097933"/>
    <w:rsid w:val="000A0B9C"/>
    <w:rsid w:val="000B12A1"/>
    <w:rsid w:val="000B3AEA"/>
    <w:rsid w:val="000D16E8"/>
    <w:rsid w:val="000F33FA"/>
    <w:rsid w:val="0010451A"/>
    <w:rsid w:val="001069B6"/>
    <w:rsid w:val="00122E17"/>
    <w:rsid w:val="00123DC1"/>
    <w:rsid w:val="0012607C"/>
    <w:rsid w:val="001262A2"/>
    <w:rsid w:val="00142F25"/>
    <w:rsid w:val="00146AFC"/>
    <w:rsid w:val="0014758D"/>
    <w:rsid w:val="0016142B"/>
    <w:rsid w:val="00165B36"/>
    <w:rsid w:val="00170756"/>
    <w:rsid w:val="0017140D"/>
    <w:rsid w:val="00183D92"/>
    <w:rsid w:val="00191BF0"/>
    <w:rsid w:val="00195DAC"/>
    <w:rsid w:val="001A17BC"/>
    <w:rsid w:val="001A4C53"/>
    <w:rsid w:val="001A59E3"/>
    <w:rsid w:val="001A7ACA"/>
    <w:rsid w:val="001B0107"/>
    <w:rsid w:val="001B04CD"/>
    <w:rsid w:val="001C1B17"/>
    <w:rsid w:val="001C303B"/>
    <w:rsid w:val="001C4559"/>
    <w:rsid w:val="00201943"/>
    <w:rsid w:val="0023353B"/>
    <w:rsid w:val="00233988"/>
    <w:rsid w:val="00244B0D"/>
    <w:rsid w:val="0025045F"/>
    <w:rsid w:val="002664C8"/>
    <w:rsid w:val="00266AFD"/>
    <w:rsid w:val="00277ADB"/>
    <w:rsid w:val="002860C3"/>
    <w:rsid w:val="002B717A"/>
    <w:rsid w:val="002C1B8E"/>
    <w:rsid w:val="002C33F6"/>
    <w:rsid w:val="002C4C8D"/>
    <w:rsid w:val="002D2292"/>
    <w:rsid w:val="002D2E2F"/>
    <w:rsid w:val="002E3DA1"/>
    <w:rsid w:val="002E49CD"/>
    <w:rsid w:val="002E7F15"/>
    <w:rsid w:val="002F2FA9"/>
    <w:rsid w:val="002F6EFD"/>
    <w:rsid w:val="0031097C"/>
    <w:rsid w:val="00336554"/>
    <w:rsid w:val="00354479"/>
    <w:rsid w:val="00356E42"/>
    <w:rsid w:val="00364F5A"/>
    <w:rsid w:val="00366473"/>
    <w:rsid w:val="003701FB"/>
    <w:rsid w:val="00372852"/>
    <w:rsid w:val="00382674"/>
    <w:rsid w:val="00385B86"/>
    <w:rsid w:val="00395555"/>
    <w:rsid w:val="003A2529"/>
    <w:rsid w:val="003B31C1"/>
    <w:rsid w:val="003C6593"/>
    <w:rsid w:val="003D7121"/>
    <w:rsid w:val="003F2618"/>
    <w:rsid w:val="003F320B"/>
    <w:rsid w:val="004200E1"/>
    <w:rsid w:val="004214CA"/>
    <w:rsid w:val="00440A36"/>
    <w:rsid w:val="00450154"/>
    <w:rsid w:val="00456B8A"/>
    <w:rsid w:val="00456DFF"/>
    <w:rsid w:val="00463D06"/>
    <w:rsid w:val="00470FE1"/>
    <w:rsid w:val="00476E79"/>
    <w:rsid w:val="004A21D9"/>
    <w:rsid w:val="004A61C2"/>
    <w:rsid w:val="004A73BF"/>
    <w:rsid w:val="004A7940"/>
    <w:rsid w:val="004D7403"/>
    <w:rsid w:val="004F3F1F"/>
    <w:rsid w:val="004F45C3"/>
    <w:rsid w:val="004F467C"/>
    <w:rsid w:val="004F6527"/>
    <w:rsid w:val="004F6FD5"/>
    <w:rsid w:val="00501F8B"/>
    <w:rsid w:val="00506FAC"/>
    <w:rsid w:val="0052545A"/>
    <w:rsid w:val="00551FE4"/>
    <w:rsid w:val="005547FD"/>
    <w:rsid w:val="00563EB1"/>
    <w:rsid w:val="00577CB1"/>
    <w:rsid w:val="005A2A37"/>
    <w:rsid w:val="005A5892"/>
    <w:rsid w:val="005C1E9A"/>
    <w:rsid w:val="005C639B"/>
    <w:rsid w:val="005D5995"/>
    <w:rsid w:val="005E2EEB"/>
    <w:rsid w:val="005F668D"/>
    <w:rsid w:val="0060116E"/>
    <w:rsid w:val="00604B44"/>
    <w:rsid w:val="00613870"/>
    <w:rsid w:val="006206FF"/>
    <w:rsid w:val="00620AD1"/>
    <w:rsid w:val="00620E8B"/>
    <w:rsid w:val="00640FE5"/>
    <w:rsid w:val="0064479A"/>
    <w:rsid w:val="0065314E"/>
    <w:rsid w:val="006564A9"/>
    <w:rsid w:val="00664743"/>
    <w:rsid w:val="00665FC7"/>
    <w:rsid w:val="0067641B"/>
    <w:rsid w:val="00677A22"/>
    <w:rsid w:val="0068191D"/>
    <w:rsid w:val="0068628F"/>
    <w:rsid w:val="00695E41"/>
    <w:rsid w:val="006A425F"/>
    <w:rsid w:val="006A6189"/>
    <w:rsid w:val="006B053E"/>
    <w:rsid w:val="006C1E78"/>
    <w:rsid w:val="006C6DCF"/>
    <w:rsid w:val="006E7520"/>
    <w:rsid w:val="006F13FC"/>
    <w:rsid w:val="00720A81"/>
    <w:rsid w:val="00724365"/>
    <w:rsid w:val="0074309C"/>
    <w:rsid w:val="00747B83"/>
    <w:rsid w:val="007572B5"/>
    <w:rsid w:val="00770D42"/>
    <w:rsid w:val="007711B9"/>
    <w:rsid w:val="007717FE"/>
    <w:rsid w:val="00783E90"/>
    <w:rsid w:val="00785EF6"/>
    <w:rsid w:val="00787D42"/>
    <w:rsid w:val="00795FC5"/>
    <w:rsid w:val="007A0406"/>
    <w:rsid w:val="007A0B3C"/>
    <w:rsid w:val="007B16B1"/>
    <w:rsid w:val="007B382A"/>
    <w:rsid w:val="007B3C47"/>
    <w:rsid w:val="007C39E6"/>
    <w:rsid w:val="007C5C54"/>
    <w:rsid w:val="007D3BA3"/>
    <w:rsid w:val="007D5AC1"/>
    <w:rsid w:val="007E6257"/>
    <w:rsid w:val="007F2DA4"/>
    <w:rsid w:val="00815DCC"/>
    <w:rsid w:val="00821A5F"/>
    <w:rsid w:val="00827A89"/>
    <w:rsid w:val="008526D0"/>
    <w:rsid w:val="0086660C"/>
    <w:rsid w:val="00872C0E"/>
    <w:rsid w:val="0088499F"/>
    <w:rsid w:val="008877DB"/>
    <w:rsid w:val="00895B25"/>
    <w:rsid w:val="008B141C"/>
    <w:rsid w:val="008C13D0"/>
    <w:rsid w:val="008D324A"/>
    <w:rsid w:val="008D5AE9"/>
    <w:rsid w:val="008E0F33"/>
    <w:rsid w:val="008E1876"/>
    <w:rsid w:val="008E3279"/>
    <w:rsid w:val="009072C6"/>
    <w:rsid w:val="00911927"/>
    <w:rsid w:val="00916CC1"/>
    <w:rsid w:val="00923BFC"/>
    <w:rsid w:val="00926536"/>
    <w:rsid w:val="00934412"/>
    <w:rsid w:val="00944274"/>
    <w:rsid w:val="00945A4B"/>
    <w:rsid w:val="00953AC5"/>
    <w:rsid w:val="009563D3"/>
    <w:rsid w:val="00960EE3"/>
    <w:rsid w:val="0097466D"/>
    <w:rsid w:val="00992698"/>
    <w:rsid w:val="009C12D9"/>
    <w:rsid w:val="009C4388"/>
    <w:rsid w:val="009C64E6"/>
    <w:rsid w:val="009D6CB4"/>
    <w:rsid w:val="00A00136"/>
    <w:rsid w:val="00A05172"/>
    <w:rsid w:val="00A0543F"/>
    <w:rsid w:val="00A06EFE"/>
    <w:rsid w:val="00A13BEF"/>
    <w:rsid w:val="00A15810"/>
    <w:rsid w:val="00A213E4"/>
    <w:rsid w:val="00A226FA"/>
    <w:rsid w:val="00A26908"/>
    <w:rsid w:val="00A30B17"/>
    <w:rsid w:val="00A331CF"/>
    <w:rsid w:val="00A37E8F"/>
    <w:rsid w:val="00A561D6"/>
    <w:rsid w:val="00A60326"/>
    <w:rsid w:val="00A718AE"/>
    <w:rsid w:val="00A73A51"/>
    <w:rsid w:val="00A755B4"/>
    <w:rsid w:val="00A80198"/>
    <w:rsid w:val="00A835BF"/>
    <w:rsid w:val="00A868D1"/>
    <w:rsid w:val="00A95798"/>
    <w:rsid w:val="00A97714"/>
    <w:rsid w:val="00AA3541"/>
    <w:rsid w:val="00AA4009"/>
    <w:rsid w:val="00AA7A20"/>
    <w:rsid w:val="00AC2A33"/>
    <w:rsid w:val="00AC5FD1"/>
    <w:rsid w:val="00AE13D7"/>
    <w:rsid w:val="00AE1E78"/>
    <w:rsid w:val="00AF28C2"/>
    <w:rsid w:val="00AF3C1B"/>
    <w:rsid w:val="00B03864"/>
    <w:rsid w:val="00B03F16"/>
    <w:rsid w:val="00B03F80"/>
    <w:rsid w:val="00B17139"/>
    <w:rsid w:val="00B217AE"/>
    <w:rsid w:val="00B237AC"/>
    <w:rsid w:val="00B26E4E"/>
    <w:rsid w:val="00B3059B"/>
    <w:rsid w:val="00B30918"/>
    <w:rsid w:val="00B518EB"/>
    <w:rsid w:val="00B53FA7"/>
    <w:rsid w:val="00B558BF"/>
    <w:rsid w:val="00B62F80"/>
    <w:rsid w:val="00B66999"/>
    <w:rsid w:val="00B732BF"/>
    <w:rsid w:val="00B73B4A"/>
    <w:rsid w:val="00B846A8"/>
    <w:rsid w:val="00BA1164"/>
    <w:rsid w:val="00BA72EB"/>
    <w:rsid w:val="00BC1316"/>
    <w:rsid w:val="00BC2672"/>
    <w:rsid w:val="00BC2A7F"/>
    <w:rsid w:val="00BD3B05"/>
    <w:rsid w:val="00BE34C5"/>
    <w:rsid w:val="00BE795A"/>
    <w:rsid w:val="00BF3DA6"/>
    <w:rsid w:val="00C17BFB"/>
    <w:rsid w:val="00C253E2"/>
    <w:rsid w:val="00C34D1C"/>
    <w:rsid w:val="00C66BF2"/>
    <w:rsid w:val="00C74770"/>
    <w:rsid w:val="00C81297"/>
    <w:rsid w:val="00C875D7"/>
    <w:rsid w:val="00C93F02"/>
    <w:rsid w:val="00CB3493"/>
    <w:rsid w:val="00CB3791"/>
    <w:rsid w:val="00CB537E"/>
    <w:rsid w:val="00CC698F"/>
    <w:rsid w:val="00CE4574"/>
    <w:rsid w:val="00CF22C8"/>
    <w:rsid w:val="00CF3655"/>
    <w:rsid w:val="00CF7CEC"/>
    <w:rsid w:val="00D00E54"/>
    <w:rsid w:val="00D02F05"/>
    <w:rsid w:val="00D158FE"/>
    <w:rsid w:val="00D278F8"/>
    <w:rsid w:val="00D330F7"/>
    <w:rsid w:val="00D338BE"/>
    <w:rsid w:val="00D61C70"/>
    <w:rsid w:val="00D81F6E"/>
    <w:rsid w:val="00DB2DA4"/>
    <w:rsid w:val="00DB631B"/>
    <w:rsid w:val="00DB71FD"/>
    <w:rsid w:val="00DC47B8"/>
    <w:rsid w:val="00DD27E4"/>
    <w:rsid w:val="00DD384F"/>
    <w:rsid w:val="00DF77A6"/>
    <w:rsid w:val="00E34D55"/>
    <w:rsid w:val="00E41F58"/>
    <w:rsid w:val="00E423F2"/>
    <w:rsid w:val="00E51B57"/>
    <w:rsid w:val="00E53930"/>
    <w:rsid w:val="00E55666"/>
    <w:rsid w:val="00E57BFB"/>
    <w:rsid w:val="00E7707E"/>
    <w:rsid w:val="00E7735D"/>
    <w:rsid w:val="00E87566"/>
    <w:rsid w:val="00E9006E"/>
    <w:rsid w:val="00E90093"/>
    <w:rsid w:val="00E976C1"/>
    <w:rsid w:val="00EA5A91"/>
    <w:rsid w:val="00EB2B60"/>
    <w:rsid w:val="00EC1C45"/>
    <w:rsid w:val="00ED366B"/>
    <w:rsid w:val="00F0441F"/>
    <w:rsid w:val="00F05BBA"/>
    <w:rsid w:val="00F2439B"/>
    <w:rsid w:val="00F3221C"/>
    <w:rsid w:val="00F406CE"/>
    <w:rsid w:val="00F40E48"/>
    <w:rsid w:val="00F5345E"/>
    <w:rsid w:val="00F6091B"/>
    <w:rsid w:val="00F707E5"/>
    <w:rsid w:val="00F72826"/>
    <w:rsid w:val="00F7399B"/>
    <w:rsid w:val="00F94CF5"/>
    <w:rsid w:val="00FA4B7A"/>
    <w:rsid w:val="00FB40E4"/>
    <w:rsid w:val="00FB435D"/>
    <w:rsid w:val="00FB6753"/>
    <w:rsid w:val="00FC2990"/>
    <w:rsid w:val="00FC693C"/>
    <w:rsid w:val="00FF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a81e0c,#620804,#c9d6f3,#eaeaea,#f2f2f2,#e2d8cf,#b9121c,#2a0001"/>
    </o:shapedefaults>
    <o:shapelayout v:ext="edit">
      <o:idmap v:ext="edit" data="2"/>
    </o:shapelayout>
  </w:shapeDefaults>
  <w:decimalSymbol w:val=","/>
  <w:listSeparator w:val=";"/>
  <w14:docId w14:val="3C090E50"/>
  <w15:chartTrackingRefBased/>
  <w15:docId w15:val="{E2080642-7CF3-4BD6-9DED-8274A4C2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en-US" w:eastAsia="ko-KR"/>
    </w:rPr>
  </w:style>
  <w:style w:type="paragraph" w:styleId="Ttulo1">
    <w:name w:val="heading 1"/>
    <w:basedOn w:val="Normal"/>
    <w:next w:val="Normal"/>
    <w:qFormat/>
    <w:rsid w:val="00277A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5FC7"/>
    <w:pPr>
      <w:ind w:left="720"/>
      <w:contextualSpacing/>
    </w:pPr>
  </w:style>
  <w:style w:type="paragraph" w:styleId="Encabezado">
    <w:name w:val="header"/>
    <w:basedOn w:val="Normal"/>
    <w:rsid w:val="007D5AC1"/>
    <w:pPr>
      <w:tabs>
        <w:tab w:val="center" w:pos="4677"/>
        <w:tab w:val="right" w:pos="9355"/>
      </w:tabs>
    </w:pPr>
  </w:style>
  <w:style w:type="paragraph" w:styleId="Piedepgina">
    <w:name w:val="footer"/>
    <w:basedOn w:val="Normal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Fuentedeprrafopredeter"/>
    <w:rsid w:val="00233988"/>
    <w:rPr>
      <w:rFonts w:ascii="Verdana" w:hAnsi="Verdana"/>
      <w:color w:val="FFFFFF"/>
      <w:sz w:val="26"/>
      <w:szCs w:val="26"/>
    </w:rPr>
  </w:style>
  <w:style w:type="character" w:customStyle="1" w:styleId="howc">
    <w:name w:val="howc"/>
    <w:basedOn w:val="Fuentedeprrafopredeter"/>
    <w:rsid w:val="001A17BC"/>
  </w:style>
  <w:style w:type="paragraph" w:customStyle="1" w:styleId="My">
    <w:name w:val="My"/>
    <w:rsid w:val="00233988"/>
    <w:pPr>
      <w:jc w:val="both"/>
    </w:pPr>
    <w:rPr>
      <w:rFonts w:ascii="Verdana" w:hAnsi="Verdana" w:cs="Arial"/>
      <w:color w:val="333333"/>
      <w:sz w:val="26"/>
      <w:szCs w:val="26"/>
      <w:lang w:val="uk-UA" w:eastAsia="ko-KR"/>
    </w:rPr>
  </w:style>
  <w:style w:type="character" w:styleId="Hipervnculo">
    <w:name w:val="Hyperlink"/>
    <w:basedOn w:val="Fuentedeprrafopredeter"/>
    <w:uiPriority w:val="99"/>
    <w:rsid w:val="00170756"/>
    <w:rPr>
      <w:color w:val="0000FF"/>
      <w:u w:val="single"/>
    </w:rPr>
  </w:style>
  <w:style w:type="paragraph" w:customStyle="1" w:styleId="MyHeadtitle">
    <w:name w:val="My Head title"/>
    <w:basedOn w:val="Ttulo1"/>
    <w:rsid w:val="002D2292"/>
    <w:pPr>
      <w:jc w:val="center"/>
    </w:pPr>
    <w:rPr>
      <w:rFonts w:ascii="Futura LT" w:hAnsi="Futura LT"/>
      <w:b w:val="0"/>
      <w:color w:val="FFB32C"/>
      <w:sz w:val="56"/>
      <w:szCs w:val="56"/>
    </w:rPr>
  </w:style>
  <w:style w:type="paragraph" w:customStyle="1" w:styleId="Mysubhead">
    <w:name w:val="My subhead"/>
    <w:basedOn w:val="MyHeadtitle"/>
    <w:rsid w:val="002D2292"/>
    <w:pPr>
      <w:jc w:val="left"/>
    </w:pPr>
    <w:rPr>
      <w:color w:val="E42F14"/>
      <w:sz w:val="52"/>
      <w:szCs w:val="52"/>
    </w:rPr>
  </w:style>
  <w:style w:type="character" w:styleId="Nmerodepgina">
    <w:name w:val="page number"/>
    <w:basedOn w:val="Fuentedeprrafopredeter"/>
    <w:rsid w:val="00F0441F"/>
  </w:style>
  <w:style w:type="paragraph" w:styleId="TtuloTDC">
    <w:name w:val="TOC Heading"/>
    <w:basedOn w:val="Ttulo1"/>
    <w:next w:val="Normal"/>
    <w:uiPriority w:val="39"/>
    <w:unhideWhenUsed/>
    <w:qFormat/>
    <w:rsid w:val="00DC47B8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F5496" w:themeColor="accent1" w:themeShade="BF"/>
      <w:kern w:val="0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DC47B8"/>
    <w:pPr>
      <w:spacing w:after="100"/>
    </w:pPr>
  </w:style>
  <w:style w:type="paragraph" w:styleId="Descripcin">
    <w:name w:val="caption"/>
    <w:basedOn w:val="Normal"/>
    <w:next w:val="Normal"/>
    <w:semiHidden/>
    <w:unhideWhenUsed/>
    <w:qFormat/>
    <w:rsid w:val="00DC47B8"/>
    <w:pPr>
      <w:spacing w:after="200"/>
    </w:pPr>
    <w:rPr>
      <w:i/>
      <w:iCs/>
      <w:color w:val="44546A" w:themeColor="text2"/>
      <w:sz w:val="18"/>
      <w:szCs w:val="18"/>
    </w:rPr>
  </w:style>
  <w:style w:type="character" w:styleId="Referenciaintensa">
    <w:name w:val="Intense Reference"/>
    <w:basedOn w:val="Fuentedeprrafopredeter"/>
    <w:uiPriority w:val="32"/>
    <w:qFormat/>
    <w:rsid w:val="00DC47B8"/>
    <w:rPr>
      <w:b/>
      <w:bCs/>
      <w:smallCaps/>
      <w:color w:val="4472C4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9D6CB4"/>
    <w:rPr>
      <w:b/>
      <w:bCs/>
      <w:i/>
      <w:iCs/>
      <w:spacing w:val="5"/>
    </w:rPr>
  </w:style>
  <w:style w:type="paragraph" w:styleId="TDC2">
    <w:name w:val="toc 2"/>
    <w:basedOn w:val="Normal"/>
    <w:next w:val="Normal"/>
    <w:autoRedefine/>
    <w:uiPriority w:val="39"/>
    <w:unhideWhenUsed/>
    <w:rsid w:val="009D6CB4"/>
    <w:pPr>
      <w:spacing w:after="100" w:line="259" w:lineRule="auto"/>
      <w:ind w:left="220"/>
    </w:pPr>
    <w:rPr>
      <w:rFonts w:asciiTheme="minorHAnsi" w:eastAsiaTheme="minorEastAsia" w:hAnsiTheme="minorHAnsi"/>
      <w:noProof w:val="0"/>
      <w:sz w:val="22"/>
      <w:szCs w:val="22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9D6CB4"/>
    <w:pPr>
      <w:spacing w:after="100" w:line="259" w:lineRule="auto"/>
      <w:ind w:left="440"/>
    </w:pPr>
    <w:rPr>
      <w:rFonts w:asciiTheme="minorHAnsi" w:eastAsiaTheme="minorEastAsia" w:hAnsiTheme="minorHAnsi"/>
      <w:noProof w:val="0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os\Polimi\VideoGames\w15148\template-wor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2AC15-084D-45D7-89FF-C3CA0C679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template-word.dot</Template>
  <TotalTime>49</TotalTime>
  <Pages>10</Pages>
  <Words>112</Words>
  <Characters>619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PowerPoint Template</vt:lpstr>
      <vt:lpstr>PowerPoint Template</vt:lpstr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Template</dc:title>
  <dc:subject/>
  <dc:creator>Raimundo</dc:creator>
  <cp:keywords/>
  <dc:description/>
  <cp:lastModifiedBy>Miguel González Hernández</cp:lastModifiedBy>
  <cp:revision>4</cp:revision>
  <cp:lastPrinted>2013-05-28T20:55:00Z</cp:lastPrinted>
  <dcterms:created xsi:type="dcterms:W3CDTF">2021-10-17T13:13:00Z</dcterms:created>
  <dcterms:modified xsi:type="dcterms:W3CDTF">2021-10-17T14:02:00Z</dcterms:modified>
</cp:coreProperties>
</file>